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FF" w:rsidRPr="00461FFF" w:rsidRDefault="00461FFF" w:rsidP="00D130B4">
      <w:pPr>
        <w:spacing w:before="240"/>
        <w:rPr>
          <w:rFonts w:ascii="Arial" w:eastAsia="Arial" w:hAnsi="Arial" w:cs="Arial"/>
        </w:rPr>
      </w:pPr>
      <w:r w:rsidRPr="00461FFF">
        <w:rPr>
          <w:rFonts w:ascii="Arial" w:eastAsia="Arial" w:hAnsi="Arial" w:cs="Arial"/>
          <w:b/>
        </w:rPr>
        <w:t>Nome:</w:t>
      </w:r>
      <w:r w:rsidRPr="00461FFF">
        <w:rPr>
          <w:rFonts w:ascii="Arial" w:eastAsia="Arial" w:hAnsi="Arial" w:cs="Arial"/>
        </w:rPr>
        <w:t xml:space="preserve"> </w:t>
      </w:r>
      <w:proofErr w:type="spellStart"/>
      <w:r w:rsidRPr="00461FFF">
        <w:rPr>
          <w:rFonts w:ascii="Arial" w:eastAsia="Arial" w:hAnsi="Arial" w:cs="Arial"/>
        </w:rPr>
        <w:t>Jarélio</w:t>
      </w:r>
      <w:proofErr w:type="spellEnd"/>
      <w:r w:rsidRPr="00461FFF">
        <w:rPr>
          <w:rFonts w:ascii="Arial" w:eastAsia="Arial" w:hAnsi="Arial" w:cs="Arial"/>
        </w:rPr>
        <w:t xml:space="preserve"> Gomes da Silva Filho </w:t>
      </w:r>
      <w:r w:rsidRPr="00461FFF">
        <w:rPr>
          <w:rFonts w:ascii="Arial" w:eastAsia="Arial" w:hAnsi="Arial" w:cs="Arial"/>
          <w:b/>
        </w:rPr>
        <w:t>Matrícula:</w:t>
      </w:r>
      <w:r w:rsidRPr="00461FFF">
        <w:rPr>
          <w:rFonts w:ascii="Arial" w:eastAsia="Arial" w:hAnsi="Arial" w:cs="Arial"/>
        </w:rPr>
        <w:t xml:space="preserve"> 399683</w:t>
      </w:r>
    </w:p>
    <w:p w:rsidR="00461FFF" w:rsidRPr="00461FFF" w:rsidRDefault="00461FFF" w:rsidP="00D130B4">
      <w:pPr>
        <w:spacing w:before="240"/>
        <w:rPr>
          <w:rFonts w:ascii="Arial" w:eastAsia="Arial" w:hAnsi="Arial" w:cs="Arial"/>
        </w:rPr>
      </w:pPr>
      <w:r w:rsidRPr="00461FFF">
        <w:rPr>
          <w:rFonts w:ascii="Arial" w:eastAsia="Arial" w:hAnsi="Arial" w:cs="Arial"/>
        </w:rPr>
        <w:t>PORTUGOL:</w:t>
      </w:r>
    </w:p>
    <w:p w:rsidR="00461FFF" w:rsidRPr="00D130B4" w:rsidRDefault="00461FFF" w:rsidP="00D130B4">
      <w:pPr>
        <w:spacing w:before="240"/>
        <w:rPr>
          <w:rFonts w:ascii="Arial" w:eastAsia="Arial" w:hAnsi="Arial" w:cs="Arial"/>
        </w:rPr>
      </w:pPr>
      <w:r w:rsidRPr="00461FFF">
        <w:rPr>
          <w:rFonts w:ascii="Arial" w:eastAsia="Arial" w:hAnsi="Arial" w:cs="Arial"/>
        </w:rPr>
        <w:t>1-</w:t>
      </w:r>
    </w:p>
    <w:p w:rsidR="00FB6B24" w:rsidRPr="00461FFF" w:rsidRDefault="00461FFF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 w:rsidR="00FB6B24" w:rsidRPr="00461FFF">
        <w:rPr>
          <w:rFonts w:ascii="Arial" w:hAnsi="Arial" w:cs="Arial"/>
          <w:sz w:val="22"/>
          <w:szCs w:val="22"/>
        </w:rPr>
        <w:t>)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N1,</w:t>
      </w:r>
      <w:proofErr w:type="gramEnd"/>
      <w:r>
        <w:rPr>
          <w:rFonts w:ascii="Arial" w:hAnsi="Arial" w:cs="Arial"/>
          <w:sz w:val="22"/>
          <w:szCs w:val="22"/>
        </w:rPr>
        <w:t>N2,OPC</w:t>
      </w:r>
      <w:r w:rsidRPr="00461FFF">
        <w:rPr>
          <w:rFonts w:ascii="Arial" w:hAnsi="Arial" w:cs="Arial"/>
          <w:sz w:val="22"/>
          <w:szCs w:val="22"/>
        </w:rPr>
        <w:t>AO NUMERICO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>DIGITE DOIS NÚMEROS:"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>N1,</w:t>
      </w:r>
      <w:proofErr w:type="gramEnd"/>
      <w:r w:rsidRPr="00461FFF">
        <w:rPr>
          <w:rFonts w:ascii="Arial" w:hAnsi="Arial" w:cs="Arial"/>
          <w:sz w:val="22"/>
          <w:szCs w:val="22"/>
        </w:rPr>
        <w:t>N2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"ESCOLHA UMA OPÇÃO: 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proofErr w:type="gramEnd"/>
      <w:r w:rsidRPr="00461FFF">
        <w:rPr>
          <w:rFonts w:ascii="Arial" w:hAnsi="Arial" w:cs="Arial"/>
          <w:sz w:val="22"/>
          <w:szCs w:val="22"/>
        </w:rPr>
        <w:t>1- MÉDIA ENTRE OS NÚMEROS DIGITADOS;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>2- DIFERENÇA DO MAIOR PELO MENOR;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>3- PRODUTO ENTRE OS NUMEROS DIGITADOS;</w:t>
      </w:r>
    </w:p>
    <w:p w:rsidR="00461FFF" w:rsidRDefault="00D130B4" w:rsidP="00D130B4">
      <w:pPr>
        <w:pStyle w:val="TextosemFormatao"/>
        <w:spacing w:before="240" w:line="276" w:lineRule="auto"/>
        <w:ind w:left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4- DIVISÃO DO PRIMEIRO PELO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>
        <w:rPr>
          <w:rFonts w:ascii="Arial" w:hAnsi="Arial" w:cs="Arial"/>
          <w:sz w:val="22"/>
          <w:szCs w:val="22"/>
        </w:rPr>
        <w:t>GUNDO.</w:t>
      </w:r>
    </w:p>
    <w:p w:rsidR="00FB6B24" w:rsidRPr="00461FFF" w:rsidRDefault="00D130B4" w:rsidP="00D130B4">
      <w:pPr>
        <w:pStyle w:val="TextosemFormatao"/>
        <w:spacing w:before="240" w:line="276" w:lineRule="auto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OPÇÃO: </w:t>
      </w:r>
      <w:proofErr w:type="gramStart"/>
      <w:r>
        <w:rPr>
          <w:rFonts w:ascii="Arial" w:hAnsi="Arial" w:cs="Arial"/>
          <w:sz w:val="22"/>
          <w:szCs w:val="22"/>
        </w:rPr>
        <w:t>”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proofErr w:type="gramEnd"/>
      <w:r w:rsidRPr="00D130B4">
        <w:rPr>
          <w:rFonts w:ascii="Arial" w:hAnsi="Arial" w:cs="Arial"/>
          <w:sz w:val="22"/>
          <w:szCs w:val="22"/>
          <w:u w:val="single"/>
        </w:rPr>
        <w:t>LEIA</w:t>
      </w:r>
      <w:r>
        <w:rPr>
          <w:rFonts w:ascii="Arial" w:hAnsi="Arial" w:cs="Arial"/>
          <w:sz w:val="22"/>
          <w:szCs w:val="22"/>
        </w:rPr>
        <w:t xml:space="preserve"> OPC</w:t>
      </w:r>
      <w:r w:rsidRPr="00461FFF">
        <w:rPr>
          <w:rFonts w:ascii="Arial" w:hAnsi="Arial" w:cs="Arial"/>
          <w:sz w:val="22"/>
          <w:szCs w:val="22"/>
        </w:rPr>
        <w:t>AO</w:t>
      </w:r>
    </w:p>
    <w:p w:rsidR="00FB6B24" w:rsidRPr="00461FFF" w:rsidRDefault="00D130B4" w:rsidP="00D130B4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OPÇAO==1</w:t>
      </w:r>
    </w:p>
    <w:p w:rsidR="00FB6B24" w:rsidRPr="00461FFF" w:rsidRDefault="00D130B4" w:rsidP="00D130B4">
      <w:pPr>
        <w:pStyle w:val="TextosemFormatao"/>
        <w:spacing w:before="240" w:line="276" w:lineRule="auto"/>
        <w:ind w:left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ENTAO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"A M</w:t>
      </w:r>
      <w:r>
        <w:rPr>
          <w:rFonts w:ascii="Arial" w:hAnsi="Arial" w:cs="Arial"/>
          <w:sz w:val="22"/>
          <w:szCs w:val="22"/>
        </w:rPr>
        <w:t xml:space="preserve">ÉDIA ENTRE OS NÚMEROS DIGITADOS </w:t>
      </w:r>
      <w:r w:rsidRPr="00461FFF">
        <w:rPr>
          <w:rFonts w:ascii="Arial" w:hAnsi="Arial" w:cs="Arial"/>
          <w:sz w:val="22"/>
          <w:szCs w:val="22"/>
        </w:rPr>
        <w:t>É:</w:t>
      </w:r>
      <w:proofErr w:type="gramStart"/>
      <w:r w:rsidRPr="00461FFF">
        <w:rPr>
          <w:rFonts w:ascii="Arial" w:hAnsi="Arial" w:cs="Arial"/>
          <w:sz w:val="22"/>
          <w:szCs w:val="22"/>
        </w:rPr>
        <w:t>",</w:t>
      </w:r>
      <w:proofErr w:type="gramEnd"/>
      <w:r w:rsidRPr="00461FFF">
        <w:rPr>
          <w:rFonts w:ascii="Arial" w:hAnsi="Arial" w:cs="Arial"/>
          <w:sz w:val="22"/>
          <w:szCs w:val="22"/>
        </w:rPr>
        <w:t>(N1+N2)/2</w:t>
      </w:r>
    </w:p>
    <w:p w:rsidR="00A519A1" w:rsidRPr="00461FFF" w:rsidRDefault="00D130B4" w:rsidP="00D130B4">
      <w:pPr>
        <w:pStyle w:val="TextosemFormatao"/>
        <w:spacing w:before="240" w:line="276" w:lineRule="auto"/>
        <w:ind w:left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OPÇAO==2</w:t>
      </w:r>
    </w:p>
    <w:p w:rsidR="002D3627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ENTAO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1A4B3E">
        <w:rPr>
          <w:rFonts w:ascii="Arial" w:hAnsi="Arial" w:cs="Arial"/>
          <w:sz w:val="22"/>
          <w:szCs w:val="22"/>
          <w:u w:val="single"/>
        </w:rPr>
        <w:t>INICIO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ab/>
      </w:r>
      <w:r w:rsidR="00935DBD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N1&gt;N2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ab/>
      </w:r>
      <w:r w:rsidR="00935DBD">
        <w:rPr>
          <w:rFonts w:ascii="Arial" w:hAnsi="Arial" w:cs="Arial"/>
          <w:sz w:val="22"/>
          <w:szCs w:val="22"/>
        </w:rPr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>A DIFERENÇA DO MAIOR PELO MENOR É: ", N1-N2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"A DIFERENÇA DO MAIOR PELO MENOR É: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"</w:t>
      </w:r>
      <w:proofErr w:type="gramEnd"/>
      <w:r w:rsidRPr="00461FFF">
        <w:rPr>
          <w:rFonts w:ascii="Arial" w:hAnsi="Arial" w:cs="Arial"/>
          <w:sz w:val="22"/>
          <w:szCs w:val="22"/>
        </w:rPr>
        <w:t>, N2-N1</w:t>
      </w:r>
    </w:p>
    <w:p w:rsidR="002D3627" w:rsidRPr="00461FFF" w:rsidRDefault="00935DBD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="001A4B3E" w:rsidRPr="001A4B3E">
        <w:rPr>
          <w:rFonts w:ascii="Arial" w:hAnsi="Arial" w:cs="Arial"/>
          <w:sz w:val="22"/>
          <w:szCs w:val="22"/>
          <w:u w:val="single"/>
        </w:rPr>
        <w:t>FIM</w:t>
      </w:r>
    </w:p>
    <w:p w:rsidR="00FB6B24" w:rsidRPr="00461FFF" w:rsidRDefault="00D130B4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OPÇAO==3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>O PRODUTO ENTRE OS DOIS NUMEROS DIGITADOS É: ", N1*N2</w:t>
      </w:r>
      <w:r w:rsidR="00935DBD">
        <w:rPr>
          <w:rFonts w:ascii="Arial" w:hAnsi="Arial" w:cs="Arial"/>
          <w:sz w:val="22"/>
          <w:szCs w:val="22"/>
        </w:rPr>
        <w:t>0</w:t>
      </w:r>
    </w:p>
    <w:p w:rsidR="00FB6B24" w:rsidRPr="00461FFF" w:rsidRDefault="00D130B4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lastRenderedPageBreak/>
        <w:t>SE</w:t>
      </w:r>
      <w:r w:rsidRPr="00461FFF">
        <w:rPr>
          <w:rFonts w:ascii="Arial" w:hAnsi="Arial" w:cs="Arial"/>
          <w:sz w:val="22"/>
          <w:szCs w:val="22"/>
        </w:rPr>
        <w:t xml:space="preserve"> OPÇAO==4</w:t>
      </w:r>
    </w:p>
    <w:p w:rsidR="00A519A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1A4B3E">
        <w:rPr>
          <w:rFonts w:ascii="Arial" w:hAnsi="Arial" w:cs="Arial"/>
          <w:sz w:val="22"/>
          <w:szCs w:val="22"/>
          <w:u w:val="single"/>
        </w:rPr>
        <w:t>INICIO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</w:t>
      </w:r>
      <w:r w:rsidR="00935DBD">
        <w:rPr>
          <w:rFonts w:ascii="Arial" w:hAnsi="Arial" w:cs="Arial"/>
          <w:sz w:val="22"/>
          <w:szCs w:val="22"/>
        </w:rPr>
        <w:tab/>
      </w:r>
      <w:r w:rsidR="00935DBD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N2==0 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</w:t>
      </w:r>
      <w:r w:rsidR="00935DBD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>ERRO, NÃO É POSSIVEL DIVIDIR POR 0"</w:t>
      </w:r>
    </w:p>
    <w:p w:rsidR="002F2D67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</w:t>
      </w:r>
      <w:r w:rsidR="00935DBD">
        <w:rPr>
          <w:rFonts w:ascii="Arial" w:hAnsi="Arial" w:cs="Arial"/>
          <w:sz w:val="22"/>
          <w:szCs w:val="22"/>
        </w:rPr>
        <w:tab/>
      </w:r>
      <w:r w:rsidR="00935DBD">
        <w:rPr>
          <w:rFonts w:ascii="Arial" w:hAnsi="Arial" w:cs="Arial"/>
          <w:sz w:val="22"/>
          <w:szCs w:val="22"/>
        </w:rPr>
        <w:tab/>
        <w:t xml:space="preserve">  </w:t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A DIVISÃO DO PRIMEIRO PELO </w:t>
      </w:r>
      <w:r w:rsidR="00935DBD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GUNDO NÚMERO É: ", N1/N2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</w:t>
      </w:r>
      <w:r w:rsidR="00935DBD">
        <w:rPr>
          <w:rFonts w:ascii="Arial" w:hAnsi="Arial" w:cs="Arial"/>
          <w:sz w:val="22"/>
          <w:szCs w:val="22"/>
        </w:rPr>
        <w:tab/>
        <w:t xml:space="preserve">  </w:t>
      </w:r>
      <w:r w:rsidR="001A4B3E" w:rsidRPr="001A4B3E">
        <w:rPr>
          <w:rFonts w:ascii="Arial" w:hAnsi="Arial" w:cs="Arial"/>
          <w:sz w:val="22"/>
          <w:szCs w:val="22"/>
          <w:u w:val="single"/>
        </w:rPr>
        <w:t>FIM</w:t>
      </w:r>
      <w:r w:rsidRPr="00461FFF">
        <w:rPr>
          <w:rFonts w:ascii="Arial" w:hAnsi="Arial" w:cs="Arial"/>
          <w:sz w:val="22"/>
          <w:szCs w:val="22"/>
        </w:rPr>
        <w:t xml:space="preserve">      </w:t>
      </w:r>
    </w:p>
    <w:p w:rsidR="00FB6B24" w:rsidRDefault="001A4B3E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</w:p>
    <w:p w:rsidR="00935DBD" w:rsidRPr="00461FFF" w:rsidRDefault="00935DBD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b</w:t>
      </w:r>
      <w:r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FB6B24" w:rsidRPr="00461FFF" w:rsidRDefault="00D130B4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FB6B24" w:rsidRPr="00461FFF" w:rsidRDefault="00D130B4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SALARIO NUMERICO</w:t>
      </w:r>
    </w:p>
    <w:p w:rsidR="00FB6B24" w:rsidRPr="00461FFF" w:rsidRDefault="00D130B4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"DIGITE O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U SALÁRIO"</w:t>
      </w:r>
    </w:p>
    <w:p w:rsidR="00FB6B24" w:rsidRPr="00461FFF" w:rsidRDefault="00D130B4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SALARIO</w:t>
      </w:r>
    </w:p>
    <w:p w:rsidR="00FB6B24" w:rsidRPr="00461FFF" w:rsidRDefault="00D130B4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SALÁRIO&lt;900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ENTAO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="00935DBD">
        <w:rPr>
          <w:rFonts w:ascii="Arial" w:hAnsi="Arial" w:cs="Arial"/>
          <w:sz w:val="22"/>
          <w:szCs w:val="22"/>
        </w:rPr>
        <w:t>U SALÁRIO REAJUSTADO É</w:t>
      </w:r>
      <w:proofErr w:type="gramStart"/>
      <w:r w:rsidR="00935DBD">
        <w:rPr>
          <w:rFonts w:ascii="Arial" w:hAnsi="Arial" w:cs="Arial"/>
          <w:sz w:val="22"/>
          <w:szCs w:val="22"/>
        </w:rPr>
        <w:t xml:space="preserve"> "</w:t>
      </w:r>
      <w:proofErr w:type="gramEnd"/>
      <w:r w:rsidR="00935DBD">
        <w:rPr>
          <w:rFonts w:ascii="Arial" w:hAnsi="Arial" w:cs="Arial"/>
          <w:sz w:val="22"/>
          <w:szCs w:val="22"/>
        </w:rPr>
        <w:t>,</w:t>
      </w:r>
      <w:r w:rsidRPr="00461FFF">
        <w:rPr>
          <w:rFonts w:ascii="Arial" w:hAnsi="Arial" w:cs="Arial"/>
          <w:sz w:val="22"/>
          <w:szCs w:val="22"/>
        </w:rPr>
        <w:t>SALARIO+((SALARIO*30)/100)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935DBD">
        <w:rPr>
          <w:rFonts w:ascii="Arial" w:hAnsi="Arial" w:cs="Arial"/>
          <w:sz w:val="22"/>
          <w:szCs w:val="22"/>
        </w:rPr>
        <w:tab/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>VOCÊ NÃO TEM DIREITO AO REAJUSTE"</w:t>
      </w:r>
    </w:p>
    <w:p w:rsidR="00FB6B24" w:rsidRDefault="001A4B3E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935DBD" w:rsidRPr="00461FFF" w:rsidRDefault="00935DBD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</w:p>
    <w:p w:rsidR="00D130B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</w:t>
      </w:r>
      <w:r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FB6B24" w:rsidRPr="00461FFF" w:rsidRDefault="00D130B4" w:rsidP="00935DBD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SM NUMERICO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"DIGITE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U SALDO MÉDIO"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SM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U SALDO MEDIO É</w:t>
      </w:r>
      <w:proofErr w:type="gramStart"/>
      <w:r w:rsidRPr="00461FFF">
        <w:rPr>
          <w:rFonts w:ascii="Arial" w:hAnsi="Arial" w:cs="Arial"/>
          <w:sz w:val="22"/>
          <w:szCs w:val="22"/>
        </w:rPr>
        <w:t>",</w:t>
      </w:r>
      <w:proofErr w:type="gramEnd"/>
      <w:r w:rsidRPr="00461FFF">
        <w:rPr>
          <w:rFonts w:ascii="Arial" w:hAnsi="Arial" w:cs="Arial"/>
          <w:sz w:val="22"/>
          <w:szCs w:val="22"/>
        </w:rPr>
        <w:t>SM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SM&gt;400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E O VALOR DE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U CRÉDITO ESPECIAL É", SM*30/100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lastRenderedPageBreak/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SM&lt;=400 E SM&gt;300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E O VALOR DE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U CRÉDITO ESPECIAL É", SM*25/100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SM&lt;=300 E SM&gt;200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E O VALOR DE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U CRÉDITO ESPECIAL É", SM*20/100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SM&lt;=200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E O VALOR DE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U CRÉDITO ESPECIAL É", SM*10/100</w:t>
      </w:r>
    </w:p>
    <w:p w:rsidR="00935DBD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="001A4B3E"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Pr="00461FFF">
        <w:rPr>
          <w:rFonts w:ascii="Arial" w:hAnsi="Arial" w:cs="Arial"/>
          <w:sz w:val="22"/>
          <w:szCs w:val="22"/>
        </w:rPr>
        <w:t>.</w:t>
      </w:r>
    </w:p>
    <w:p w:rsidR="00935DBD" w:rsidRDefault="00935DBD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D130B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d)</w:t>
      </w:r>
      <w:proofErr w:type="gramEnd"/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>N1,</w:t>
      </w:r>
      <w:proofErr w:type="gramEnd"/>
      <w:r w:rsidRPr="00461FFF">
        <w:rPr>
          <w:rFonts w:ascii="Arial" w:hAnsi="Arial" w:cs="Arial"/>
          <w:sz w:val="22"/>
          <w:szCs w:val="22"/>
        </w:rPr>
        <w:t>NP NUMERICO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"DIGITE O PREÇO"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N1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N1&lt;50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="00935DBD">
        <w:rPr>
          <w:rFonts w:ascii="Arial" w:hAnsi="Arial" w:cs="Arial"/>
          <w:sz w:val="22"/>
          <w:szCs w:val="22"/>
        </w:rPr>
        <w:t xml:space="preserve"> </w:t>
      </w:r>
      <w:r w:rsidR="001A4B3E">
        <w:rPr>
          <w:rFonts w:ascii="Arial" w:hAnsi="Arial" w:cs="Arial"/>
          <w:sz w:val="22"/>
          <w:szCs w:val="22"/>
        </w:rPr>
        <w:t>NP</w:t>
      </w:r>
      <w:r w:rsidR="001A4B3E" w:rsidRPr="001A4B3E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>N1+</w:t>
      </w:r>
      <w:proofErr w:type="gramStart"/>
      <w:r w:rsidRPr="00461FFF">
        <w:rPr>
          <w:rFonts w:ascii="Arial" w:hAnsi="Arial" w:cs="Arial"/>
          <w:sz w:val="22"/>
          <w:szCs w:val="22"/>
        </w:rPr>
        <w:t>(</w:t>
      </w:r>
      <w:proofErr w:type="gramEnd"/>
      <w:r w:rsidRPr="00461FFF">
        <w:rPr>
          <w:rFonts w:ascii="Arial" w:hAnsi="Arial" w:cs="Arial"/>
          <w:sz w:val="22"/>
          <w:szCs w:val="22"/>
        </w:rPr>
        <w:t>N1*5/100)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N1&gt;50 E N1&lt;=100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="00935DBD">
        <w:rPr>
          <w:rFonts w:ascii="Arial" w:hAnsi="Arial" w:cs="Arial"/>
          <w:sz w:val="22"/>
          <w:szCs w:val="22"/>
        </w:rPr>
        <w:t xml:space="preserve"> </w:t>
      </w:r>
      <w:r w:rsidR="001A4B3E">
        <w:rPr>
          <w:rFonts w:ascii="Arial" w:hAnsi="Arial" w:cs="Arial"/>
          <w:sz w:val="22"/>
          <w:szCs w:val="22"/>
        </w:rPr>
        <w:t>NP</w:t>
      </w:r>
      <w:r w:rsidR="001A4B3E" w:rsidRPr="001A4B3E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>N1+</w:t>
      </w:r>
      <w:proofErr w:type="gramStart"/>
      <w:r w:rsidRPr="00461FFF">
        <w:rPr>
          <w:rFonts w:ascii="Arial" w:hAnsi="Arial" w:cs="Arial"/>
          <w:sz w:val="22"/>
          <w:szCs w:val="22"/>
        </w:rPr>
        <w:t>(</w:t>
      </w:r>
      <w:proofErr w:type="gramEnd"/>
      <w:r w:rsidRPr="00461FFF">
        <w:rPr>
          <w:rFonts w:ascii="Arial" w:hAnsi="Arial" w:cs="Arial"/>
          <w:sz w:val="22"/>
          <w:szCs w:val="22"/>
        </w:rPr>
        <w:t>N1*10/100)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N1&gt;100</w:t>
      </w:r>
    </w:p>
    <w:p w:rsidR="001A4B3E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="00935DBD">
        <w:rPr>
          <w:rFonts w:ascii="Arial" w:hAnsi="Arial" w:cs="Arial"/>
          <w:sz w:val="22"/>
          <w:szCs w:val="22"/>
        </w:rPr>
        <w:t xml:space="preserve"> </w:t>
      </w:r>
      <w:r w:rsidR="001A4B3E" w:rsidRPr="001A4B3E">
        <w:rPr>
          <w:rFonts w:ascii="Arial" w:hAnsi="Arial" w:cs="Arial"/>
          <w:sz w:val="22"/>
          <w:szCs w:val="22"/>
          <w:u w:val="single"/>
        </w:rPr>
        <w:t>INICIO</w:t>
      </w:r>
    </w:p>
    <w:p w:rsidR="00FB6B24" w:rsidRPr="00461FFF" w:rsidRDefault="001A4B3E" w:rsidP="001A4B3E">
      <w:pPr>
        <w:pStyle w:val="TextosemFormatao"/>
        <w:spacing w:before="240" w:line="276" w:lineRule="auto"/>
        <w:ind w:left="70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NP</w:t>
      </w:r>
      <w:r w:rsidRPr="001A4B3E">
        <w:rPr>
          <w:rFonts w:ascii="Arial" w:hAnsi="Arial" w:cs="Arial"/>
          <w:sz w:val="22"/>
          <w:szCs w:val="22"/>
        </w:rPr>
        <w:sym w:font="Wingdings" w:char="F0DF"/>
      </w:r>
      <w:r w:rsidR="00D130B4" w:rsidRPr="00461FFF">
        <w:rPr>
          <w:rFonts w:ascii="Arial" w:hAnsi="Arial" w:cs="Arial"/>
          <w:sz w:val="22"/>
          <w:szCs w:val="22"/>
        </w:rPr>
        <w:t>N1+</w:t>
      </w:r>
      <w:proofErr w:type="gramStart"/>
      <w:r w:rsidR="00D130B4" w:rsidRPr="00461FFF">
        <w:rPr>
          <w:rFonts w:ascii="Arial" w:hAnsi="Arial" w:cs="Arial"/>
          <w:sz w:val="22"/>
          <w:szCs w:val="22"/>
        </w:rPr>
        <w:t>(</w:t>
      </w:r>
      <w:proofErr w:type="gramEnd"/>
      <w:r w:rsidR="00D130B4" w:rsidRPr="00461FFF">
        <w:rPr>
          <w:rFonts w:ascii="Arial" w:hAnsi="Arial" w:cs="Arial"/>
          <w:sz w:val="22"/>
          <w:szCs w:val="22"/>
        </w:rPr>
        <w:t>N1*15/100)</w:t>
      </w:r>
    </w:p>
    <w:p w:rsidR="00FB6B24" w:rsidRPr="00461FFF" w:rsidRDefault="001A4B3E" w:rsidP="001A4B3E">
      <w:pPr>
        <w:pStyle w:val="TextosemFormatao"/>
        <w:spacing w:before="240" w:line="276" w:lineRule="auto"/>
        <w:ind w:left="14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</w:t>
      </w:r>
      <w:r w:rsidR="00D130B4" w:rsidRPr="00D130B4">
        <w:rPr>
          <w:rFonts w:ascii="Arial" w:hAnsi="Arial" w:cs="Arial"/>
          <w:sz w:val="22"/>
          <w:szCs w:val="22"/>
          <w:u w:val="single"/>
        </w:rPr>
        <w:t>ESCREVA</w:t>
      </w:r>
      <w:r w:rsidR="00D130B4"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130B4" w:rsidRPr="00461FFF">
        <w:rPr>
          <w:rFonts w:ascii="Arial" w:hAnsi="Arial" w:cs="Arial"/>
          <w:sz w:val="22"/>
          <w:szCs w:val="22"/>
        </w:rPr>
        <w:t xml:space="preserve">" </w:t>
      </w:r>
      <w:proofErr w:type="gramEnd"/>
      <w:r w:rsidR="00D130B4" w:rsidRPr="00461FFF">
        <w:rPr>
          <w:rFonts w:ascii="Arial" w:hAnsi="Arial" w:cs="Arial"/>
          <w:sz w:val="22"/>
          <w:szCs w:val="22"/>
        </w:rPr>
        <w:t>O NOVO PREÇO É",NP</w:t>
      </w:r>
    </w:p>
    <w:p w:rsidR="001A4B3E" w:rsidRDefault="001A4B3E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D130B4"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</w:p>
    <w:p w:rsidR="00FB6B2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NP&lt;80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"CLASSIFICAÇÃO D"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NP&gt;=80 E NP&lt;=120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"CLASSIFICAÇÃO C"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lastRenderedPageBreak/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NP&gt;120 E NP&lt;=200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"CLASSIFICAÇÃO B"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NP&gt;200</w:t>
      </w:r>
    </w:p>
    <w:p w:rsidR="00FB6B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</w:t>
      </w:r>
      <w:r w:rsidR="00935DBD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"CLASSIFICAÇÃO A"</w:t>
      </w:r>
    </w:p>
    <w:p w:rsidR="00F71B29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1A4B3E" w:rsidRPr="00461FFF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</w:p>
    <w:p w:rsidR="00D130B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</w:t>
      </w:r>
      <w:proofErr w:type="gramEnd"/>
      <w:r w:rsidRPr="00461FFF">
        <w:rPr>
          <w:rFonts w:ascii="Arial" w:hAnsi="Arial" w:cs="Arial"/>
          <w:sz w:val="22"/>
          <w:szCs w:val="22"/>
        </w:rPr>
        <w:t>)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>TI,</w:t>
      </w:r>
      <w:proofErr w:type="gramEnd"/>
      <w:r w:rsidRPr="00461FFF">
        <w:rPr>
          <w:rFonts w:ascii="Arial" w:hAnsi="Arial" w:cs="Arial"/>
          <w:sz w:val="22"/>
          <w:szCs w:val="22"/>
        </w:rPr>
        <w:t>VI NUMERICO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“QUAL TIPO DE INVESTIMENTO: 1- POUPANÇA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461FFF">
        <w:rPr>
          <w:rFonts w:ascii="Arial" w:hAnsi="Arial" w:cs="Arial"/>
          <w:sz w:val="22"/>
          <w:szCs w:val="22"/>
        </w:rPr>
        <w:t>2-FUNDO DE RENDA FIXA”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TI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“VALOR DO INVESTIMENTO”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proofErr w:type="gramStart"/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VI</w:t>
      </w:r>
      <w:proofErr w:type="gramEnd"/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TI==1</w:t>
      </w:r>
    </w:p>
    <w:p w:rsidR="00F71B29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“O VALRO CORRIGIDO É DE”, VI+</w:t>
      </w:r>
      <w:proofErr w:type="gramStart"/>
      <w:r w:rsidRPr="00461FFF">
        <w:rPr>
          <w:rFonts w:ascii="Arial" w:hAnsi="Arial" w:cs="Arial"/>
          <w:sz w:val="22"/>
          <w:szCs w:val="22"/>
        </w:rPr>
        <w:t>(</w:t>
      </w:r>
      <w:proofErr w:type="gramEnd"/>
      <w:r w:rsidRPr="00461FFF">
        <w:rPr>
          <w:rFonts w:ascii="Arial" w:hAnsi="Arial" w:cs="Arial"/>
          <w:sz w:val="22"/>
          <w:szCs w:val="22"/>
        </w:rPr>
        <w:t>VI*10/100)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TI==2</w:t>
      </w:r>
    </w:p>
    <w:p w:rsidR="00F71B29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“O VALOR CORRIGIDO É DE”, VI+</w:t>
      </w:r>
      <w:proofErr w:type="gramStart"/>
      <w:r w:rsidRPr="00461FFF">
        <w:rPr>
          <w:rFonts w:ascii="Arial" w:hAnsi="Arial" w:cs="Arial"/>
          <w:sz w:val="22"/>
          <w:szCs w:val="22"/>
        </w:rPr>
        <w:t>(</w:t>
      </w:r>
      <w:proofErr w:type="gramEnd"/>
      <w:r w:rsidRPr="00461FFF">
        <w:rPr>
          <w:rFonts w:ascii="Arial" w:hAnsi="Arial" w:cs="Arial"/>
          <w:sz w:val="22"/>
          <w:szCs w:val="22"/>
        </w:rPr>
        <w:t>VI*15/100)</w:t>
      </w:r>
    </w:p>
    <w:p w:rsidR="00F71B29" w:rsidRPr="00461FFF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F71B29" w:rsidRPr="00461FFF" w:rsidRDefault="00F71B29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D130B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</w:t>
      </w:r>
      <w:r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XO, ALTURA, FORMULA </w:t>
      </w:r>
      <w:proofErr w:type="gramStart"/>
      <w:r w:rsidRPr="00461FFF">
        <w:rPr>
          <w:rFonts w:ascii="Arial" w:hAnsi="Arial" w:cs="Arial"/>
          <w:sz w:val="22"/>
          <w:szCs w:val="22"/>
        </w:rPr>
        <w:t>NUMERICO</w:t>
      </w:r>
      <w:proofErr w:type="gramEnd"/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“ALTURA:”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ALTURA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XO: 1- MULHER 2- HOMEM”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XO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lastRenderedPageBreak/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XO==1</w:t>
      </w:r>
    </w:p>
    <w:p w:rsidR="00F71B29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FORMULA</w:t>
      </w:r>
      <w:r w:rsidR="001A4B3E" w:rsidRPr="001A4B3E">
        <w:rPr>
          <w:rFonts w:ascii="Arial" w:hAnsi="Arial" w:cs="Arial"/>
          <w:sz w:val="22"/>
          <w:szCs w:val="22"/>
        </w:rPr>
        <w:sym w:font="Wingdings" w:char="F0DF"/>
      </w:r>
      <w:proofErr w:type="gramStart"/>
      <w:r w:rsidRPr="00461FFF">
        <w:rPr>
          <w:rFonts w:ascii="Arial" w:hAnsi="Arial" w:cs="Arial"/>
          <w:sz w:val="22"/>
          <w:szCs w:val="22"/>
        </w:rPr>
        <w:t>(</w:t>
      </w:r>
      <w:proofErr w:type="gramEnd"/>
      <w:r w:rsidRPr="00461FFF">
        <w:rPr>
          <w:rFonts w:ascii="Arial" w:hAnsi="Arial" w:cs="Arial"/>
          <w:sz w:val="22"/>
          <w:szCs w:val="22"/>
        </w:rPr>
        <w:t>62.1*ALTURA)-44.7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XO==2</w:t>
      </w:r>
    </w:p>
    <w:p w:rsidR="001A4B3E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="001A4B3E">
        <w:rPr>
          <w:rFonts w:ascii="Arial" w:hAnsi="Arial" w:cs="Arial"/>
          <w:sz w:val="22"/>
          <w:szCs w:val="22"/>
        </w:rPr>
        <w:t xml:space="preserve"> INICIO</w:t>
      </w:r>
    </w:p>
    <w:p w:rsidR="00F71B29" w:rsidRPr="00461FFF" w:rsidRDefault="001A4B3E" w:rsidP="001A4B3E">
      <w:pPr>
        <w:pStyle w:val="TextosemFormatao"/>
        <w:spacing w:before="240" w:line="276" w:lineRule="auto"/>
        <w:ind w:left="70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D130B4" w:rsidRPr="00461FFF">
        <w:rPr>
          <w:rFonts w:ascii="Arial" w:hAnsi="Arial" w:cs="Arial"/>
          <w:sz w:val="22"/>
          <w:szCs w:val="22"/>
        </w:rPr>
        <w:t>FORMULA</w:t>
      </w:r>
      <w:r w:rsidR="00F71B29" w:rsidRPr="00461FFF">
        <w:rPr>
          <w:rFonts w:ascii="Arial" w:hAnsi="Arial" w:cs="Arial"/>
          <w:sz w:val="22"/>
          <w:szCs w:val="22"/>
        </w:rPr>
        <w:sym w:font="Wingdings" w:char="F0DF"/>
      </w:r>
      <w:proofErr w:type="gramStart"/>
      <w:r w:rsidR="00D130B4" w:rsidRPr="00461FFF">
        <w:rPr>
          <w:rFonts w:ascii="Arial" w:hAnsi="Arial" w:cs="Arial"/>
          <w:sz w:val="22"/>
          <w:szCs w:val="22"/>
        </w:rPr>
        <w:t>(</w:t>
      </w:r>
      <w:proofErr w:type="gramEnd"/>
      <w:r w:rsidR="00D130B4" w:rsidRPr="00461FFF">
        <w:rPr>
          <w:rFonts w:ascii="Arial" w:hAnsi="Arial" w:cs="Arial"/>
          <w:sz w:val="22"/>
          <w:szCs w:val="22"/>
        </w:rPr>
        <w:t>72,7*ALTURA)-58</w:t>
      </w:r>
    </w:p>
    <w:p w:rsidR="00F71B29" w:rsidRPr="00461FFF" w:rsidRDefault="001A4B3E" w:rsidP="001A4B3E">
      <w:pPr>
        <w:pStyle w:val="TextosemFormatao"/>
        <w:spacing w:before="240" w:line="276" w:lineRule="auto"/>
        <w:ind w:left="70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</w:t>
      </w:r>
      <w:r w:rsidR="00D130B4" w:rsidRPr="00D130B4">
        <w:rPr>
          <w:rFonts w:ascii="Arial" w:hAnsi="Arial" w:cs="Arial"/>
          <w:sz w:val="22"/>
          <w:szCs w:val="22"/>
          <w:u w:val="single"/>
        </w:rPr>
        <w:t>ESCREVA</w:t>
      </w:r>
      <w:r w:rsidR="00D130B4" w:rsidRPr="00461FFF">
        <w:rPr>
          <w:rFonts w:ascii="Arial" w:hAnsi="Arial" w:cs="Arial"/>
          <w:sz w:val="22"/>
          <w:szCs w:val="22"/>
        </w:rPr>
        <w:t xml:space="preserve"> “O </w:t>
      </w:r>
      <w:r w:rsidR="00D130B4" w:rsidRPr="00D130B4">
        <w:rPr>
          <w:rFonts w:ascii="Arial" w:hAnsi="Arial" w:cs="Arial"/>
          <w:sz w:val="22"/>
          <w:szCs w:val="22"/>
          <w:u w:val="single"/>
        </w:rPr>
        <w:t>SE</w:t>
      </w:r>
      <w:r w:rsidR="00D130B4" w:rsidRPr="00461FFF">
        <w:rPr>
          <w:rFonts w:ascii="Arial" w:hAnsi="Arial" w:cs="Arial"/>
          <w:sz w:val="22"/>
          <w:szCs w:val="22"/>
        </w:rPr>
        <w:t xml:space="preserve">U PESO IDEAL </w:t>
      </w:r>
      <w:proofErr w:type="gramStart"/>
      <w:r w:rsidR="00D130B4" w:rsidRPr="00461FFF">
        <w:rPr>
          <w:rFonts w:ascii="Arial" w:hAnsi="Arial" w:cs="Arial"/>
          <w:sz w:val="22"/>
          <w:szCs w:val="22"/>
        </w:rPr>
        <w:t>É :</w:t>
      </w:r>
      <w:proofErr w:type="gramEnd"/>
      <w:r w:rsidR="00D130B4" w:rsidRPr="00461FFF">
        <w:rPr>
          <w:rFonts w:ascii="Arial" w:hAnsi="Arial" w:cs="Arial"/>
          <w:sz w:val="22"/>
          <w:szCs w:val="22"/>
        </w:rPr>
        <w:t>”, FORMULA</w:t>
      </w:r>
    </w:p>
    <w:p w:rsidR="001A4B3E" w:rsidRDefault="001A4B3E" w:rsidP="001A4B3E">
      <w:pPr>
        <w:pStyle w:val="TextosemFormatao"/>
        <w:spacing w:before="240" w:line="276" w:lineRule="auto"/>
        <w:ind w:left="708" w:firstLine="708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  FIM</w:t>
      </w:r>
    </w:p>
    <w:p w:rsidR="00F71B29" w:rsidRPr="00461FFF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F71B29" w:rsidRPr="00461FFF" w:rsidRDefault="00F71B29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D130B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g</w:t>
      </w:r>
      <w:r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461FFF">
        <w:rPr>
          <w:rFonts w:ascii="Arial" w:hAnsi="Arial" w:cs="Arial"/>
          <w:sz w:val="22"/>
          <w:szCs w:val="22"/>
        </w:rPr>
        <w:t>IDA   NUMERICO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“IDADE:”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IDA</w:t>
      </w:r>
    </w:p>
    <w:p w:rsidR="00E51E25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“CATEGORIA:”</w:t>
      </w:r>
    </w:p>
    <w:p w:rsidR="00F71B2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IDA&gt;=5 E IDA&lt;=7</w:t>
      </w:r>
    </w:p>
    <w:p w:rsidR="00F71B29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“INFANTIL”</w:t>
      </w:r>
    </w:p>
    <w:p w:rsidR="00E51E25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IDA &gt;=8 E IDA&lt;=10</w:t>
      </w:r>
    </w:p>
    <w:p w:rsidR="00E51E25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“INFANTO-JUVENIL”</w:t>
      </w:r>
    </w:p>
    <w:p w:rsidR="00E51E25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IDA &gt;=11 E IDA&lt;=15</w:t>
      </w:r>
    </w:p>
    <w:p w:rsidR="00E51E25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“JUVENIL”</w:t>
      </w:r>
    </w:p>
    <w:p w:rsidR="00E51E25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IDA&gt;=16 E IDA&lt;=30</w:t>
      </w:r>
    </w:p>
    <w:p w:rsidR="00E51E25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“ADULTO”</w:t>
      </w:r>
    </w:p>
    <w:p w:rsidR="00E51E25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IDA &gt;30</w:t>
      </w:r>
    </w:p>
    <w:p w:rsidR="00E51E25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“MASTER”</w:t>
      </w:r>
    </w:p>
    <w:p w:rsidR="00E51E25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IDA&lt;5</w:t>
      </w:r>
    </w:p>
    <w:p w:rsidR="00E51E25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lastRenderedPageBreak/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“ERRO, NÃO EXISTE CATEGORIAS PARA IDADES INFERIORES A </w:t>
      </w:r>
      <w:proofErr w:type="gramStart"/>
      <w:r w:rsidRPr="00461FFF">
        <w:rPr>
          <w:rFonts w:ascii="Arial" w:hAnsi="Arial" w:cs="Arial"/>
          <w:sz w:val="22"/>
          <w:szCs w:val="22"/>
        </w:rPr>
        <w:t>5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 ANOS”</w:t>
      </w:r>
    </w:p>
    <w:p w:rsidR="001A4B3E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1A4B3E" w:rsidRPr="00461FFF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</w:p>
    <w:p w:rsidR="00D130B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</w:t>
      </w:r>
      <w:r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0D5FDE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0D5FDE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IDA, PESO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 </w:t>
      </w:r>
      <w:proofErr w:type="gramEnd"/>
      <w:r w:rsidRPr="00461FFF">
        <w:rPr>
          <w:rFonts w:ascii="Arial" w:hAnsi="Arial" w:cs="Arial"/>
          <w:sz w:val="22"/>
          <w:szCs w:val="22"/>
        </w:rPr>
        <w:t>NUMERICO</w:t>
      </w:r>
    </w:p>
    <w:p w:rsidR="000D5FDE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“IDADE:”</w:t>
      </w:r>
    </w:p>
    <w:p w:rsidR="000D5FDE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IDA</w:t>
      </w:r>
    </w:p>
    <w:p w:rsidR="000D5FDE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”PESO:”</w:t>
      </w:r>
    </w:p>
    <w:p w:rsidR="000D5FDE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PESO</w:t>
      </w:r>
    </w:p>
    <w:p w:rsidR="000D5FDE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“GRUPO DE RISCO:”</w:t>
      </w:r>
    </w:p>
    <w:p w:rsidR="000D5FDE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IDA&lt;20</w:t>
      </w:r>
    </w:p>
    <w:p w:rsidR="000D5FDE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1A4B3E">
        <w:rPr>
          <w:rFonts w:ascii="Arial" w:hAnsi="Arial" w:cs="Arial"/>
          <w:sz w:val="22"/>
          <w:szCs w:val="22"/>
          <w:u w:val="single"/>
        </w:rPr>
        <w:t>INICIO</w:t>
      </w:r>
    </w:p>
    <w:p w:rsidR="000D5FDE" w:rsidRPr="00461FFF" w:rsidRDefault="001A4B3E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="00D130B4" w:rsidRPr="00D130B4">
        <w:rPr>
          <w:rFonts w:ascii="Arial" w:hAnsi="Arial" w:cs="Arial"/>
          <w:sz w:val="22"/>
          <w:szCs w:val="22"/>
          <w:u w:val="single"/>
        </w:rPr>
        <w:t>SE</w:t>
      </w:r>
      <w:r w:rsidR="00D130B4" w:rsidRPr="00461FFF">
        <w:rPr>
          <w:rFonts w:ascii="Arial" w:hAnsi="Arial" w:cs="Arial"/>
          <w:sz w:val="22"/>
          <w:szCs w:val="22"/>
        </w:rPr>
        <w:t xml:space="preserve"> PESO</w:t>
      </w:r>
      <w:proofErr w:type="gramEnd"/>
      <w:r w:rsidR="00D130B4" w:rsidRPr="00461FFF">
        <w:rPr>
          <w:rFonts w:ascii="Arial" w:hAnsi="Arial" w:cs="Arial"/>
          <w:sz w:val="22"/>
          <w:szCs w:val="22"/>
        </w:rPr>
        <w:t>&lt;=60</w:t>
      </w:r>
    </w:p>
    <w:p w:rsidR="000D5FDE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 xml:space="preserve">    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“9”</w:t>
      </w:r>
    </w:p>
    <w:p w:rsidR="000D5FDE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 xml:space="preserve">          </w:t>
      </w:r>
      <w:proofErr w:type="gramStart"/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PESO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 &gt;60 E PESO &lt;=90</w:t>
      </w:r>
    </w:p>
    <w:p w:rsidR="000D5FDE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 xml:space="preserve">    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“8”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 xml:space="preserve">          </w:t>
      </w:r>
      <w:proofErr w:type="gramStart"/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PESO</w:t>
      </w:r>
      <w:proofErr w:type="gramEnd"/>
      <w:r w:rsidRPr="00461FFF">
        <w:rPr>
          <w:rFonts w:ascii="Arial" w:hAnsi="Arial" w:cs="Arial"/>
          <w:sz w:val="22"/>
          <w:szCs w:val="22"/>
        </w:rPr>
        <w:t>&gt;90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”7”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 xml:space="preserve">          </w:t>
      </w:r>
      <w:r w:rsidR="001A4B3E" w:rsidRPr="001A4B3E">
        <w:rPr>
          <w:rFonts w:ascii="Arial" w:hAnsi="Arial" w:cs="Arial"/>
          <w:sz w:val="22"/>
          <w:szCs w:val="22"/>
          <w:u w:val="single"/>
        </w:rPr>
        <w:t>FIM</w:t>
      </w:r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IDA&gt;=20 E IDA&lt;=50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1A4B3E">
        <w:rPr>
          <w:rFonts w:ascii="Arial" w:hAnsi="Arial" w:cs="Arial"/>
          <w:sz w:val="22"/>
          <w:szCs w:val="22"/>
          <w:u w:val="single"/>
        </w:rPr>
        <w:t>INICIO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PESO</w:t>
      </w:r>
      <w:proofErr w:type="gramEnd"/>
      <w:r w:rsidRPr="00461FFF">
        <w:rPr>
          <w:rFonts w:ascii="Arial" w:hAnsi="Arial" w:cs="Arial"/>
          <w:sz w:val="22"/>
          <w:szCs w:val="22"/>
        </w:rPr>
        <w:t>&lt;=60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“6”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PESO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 &gt;60 E PESO &lt;=90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“5”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lastRenderedPageBreak/>
        <w:t xml:space="preserve">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PESO</w:t>
      </w:r>
      <w:proofErr w:type="gramEnd"/>
      <w:r w:rsidRPr="00461FFF">
        <w:rPr>
          <w:rFonts w:ascii="Arial" w:hAnsi="Arial" w:cs="Arial"/>
          <w:sz w:val="22"/>
          <w:szCs w:val="22"/>
        </w:rPr>
        <w:t>&gt;90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”4”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="001A4B3E" w:rsidRPr="001A4B3E">
        <w:rPr>
          <w:rFonts w:ascii="Arial" w:hAnsi="Arial" w:cs="Arial"/>
          <w:sz w:val="22"/>
          <w:szCs w:val="22"/>
          <w:u w:val="single"/>
        </w:rPr>
        <w:t>FIM</w:t>
      </w:r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IDA&gt;50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1A4B3E">
        <w:rPr>
          <w:rFonts w:ascii="Arial" w:hAnsi="Arial" w:cs="Arial"/>
          <w:sz w:val="22"/>
          <w:szCs w:val="22"/>
          <w:u w:val="single"/>
        </w:rPr>
        <w:t>INICIO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PESO</w:t>
      </w:r>
      <w:proofErr w:type="gramEnd"/>
      <w:r w:rsidRPr="00461FFF">
        <w:rPr>
          <w:rFonts w:ascii="Arial" w:hAnsi="Arial" w:cs="Arial"/>
          <w:sz w:val="22"/>
          <w:szCs w:val="22"/>
        </w:rPr>
        <w:t>&lt;=60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“3”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PESO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 &gt;60 E PESO &lt;=90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“2”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PESO</w:t>
      </w:r>
      <w:proofErr w:type="gramEnd"/>
      <w:r w:rsidRPr="00461FFF">
        <w:rPr>
          <w:rFonts w:ascii="Arial" w:hAnsi="Arial" w:cs="Arial"/>
          <w:sz w:val="22"/>
          <w:szCs w:val="22"/>
        </w:rPr>
        <w:t>&gt;90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”1”</w:t>
      </w:r>
    </w:p>
    <w:p w:rsidR="00861AE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="001A4B3E" w:rsidRPr="001A4B3E">
        <w:rPr>
          <w:rFonts w:ascii="Arial" w:hAnsi="Arial" w:cs="Arial"/>
          <w:sz w:val="22"/>
          <w:szCs w:val="22"/>
          <w:u w:val="single"/>
        </w:rPr>
        <w:t>FIM</w:t>
      </w:r>
    </w:p>
    <w:p w:rsidR="001A4B3E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1A4B3E" w:rsidRDefault="001A4B3E" w:rsidP="001A4B3E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D130B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i</w:t>
      </w:r>
      <w:r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B,C,DELTA,X1,X2,X NUMERICO</w:t>
      </w:r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“DIGITE OS COEFICIENTES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 E C”</w:t>
      </w:r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A, B, C</w:t>
      </w:r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>DELTA</w:t>
      </w:r>
      <w:r w:rsidR="00861AE4" w:rsidRPr="00461FFF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 xml:space="preserve"> B**2-(4*A*C)</w:t>
      </w:r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>X1</w:t>
      </w:r>
      <w:r w:rsidR="00861AE4" w:rsidRPr="00461FFF">
        <w:rPr>
          <w:rFonts w:ascii="Arial" w:hAnsi="Arial" w:cs="Arial"/>
          <w:sz w:val="22"/>
          <w:szCs w:val="22"/>
        </w:rPr>
        <w:sym w:font="Wingdings" w:char="F0DF"/>
      </w:r>
      <w:proofErr w:type="gramStart"/>
      <w:r w:rsidRPr="00461FFF">
        <w:rPr>
          <w:rFonts w:ascii="Arial" w:hAnsi="Arial" w:cs="Arial"/>
          <w:sz w:val="22"/>
          <w:szCs w:val="22"/>
        </w:rPr>
        <w:t>(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 -B+(DELTA**(1/2)))/(2*A)</w:t>
      </w:r>
    </w:p>
    <w:p w:rsidR="00E7455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>X2</w:t>
      </w:r>
      <w:r w:rsidR="00861AE4" w:rsidRPr="00461FFF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461FFF">
        <w:rPr>
          <w:rFonts w:ascii="Arial" w:hAnsi="Arial" w:cs="Arial"/>
          <w:sz w:val="22"/>
          <w:szCs w:val="22"/>
        </w:rPr>
        <w:t>-B-(DELTA**(1/2)))/(2*A)</w:t>
      </w:r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>X</w:t>
      </w:r>
      <w:r w:rsidR="00861AE4" w:rsidRPr="00461FFF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>-B/2*A</w:t>
      </w:r>
    </w:p>
    <w:p w:rsidR="00861AE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DELTA&lt;0</w:t>
      </w:r>
    </w:p>
    <w:p w:rsidR="003464E9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“A EQUAÇÃO NÃO POSSUI RAÍZES”</w:t>
      </w:r>
    </w:p>
    <w:p w:rsidR="003464E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DELTA=0</w:t>
      </w:r>
    </w:p>
    <w:p w:rsidR="003464E9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lastRenderedPageBreak/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“A EQUAÇÃO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461FFF">
        <w:rPr>
          <w:rFonts w:ascii="Arial" w:hAnsi="Arial" w:cs="Arial"/>
          <w:sz w:val="22"/>
          <w:szCs w:val="22"/>
        </w:rPr>
        <w:t>POSSUI APENAS UMA RAÍZ”, X</w:t>
      </w:r>
    </w:p>
    <w:p w:rsidR="003464E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DELTA&gt;0</w:t>
      </w:r>
    </w:p>
    <w:p w:rsidR="003464E9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“A EQUAÇÃO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461FFF">
        <w:rPr>
          <w:rFonts w:ascii="Arial" w:hAnsi="Arial" w:cs="Arial"/>
          <w:sz w:val="22"/>
          <w:szCs w:val="22"/>
        </w:rPr>
        <w:t>POSSUI DUAS RAÍZES”, X1, “E”, X2</w:t>
      </w:r>
    </w:p>
    <w:p w:rsidR="003464E9" w:rsidRPr="00461FFF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3464E9" w:rsidRPr="00461FFF" w:rsidRDefault="003464E9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3464E9" w:rsidRPr="00461FFF" w:rsidRDefault="001A4B3E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j</w:t>
      </w:r>
      <w:r w:rsidR="00D130B4"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3464E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3464E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X NUMERICO</w:t>
      </w:r>
    </w:p>
    <w:p w:rsidR="003464E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“NUMERO:”</w:t>
      </w:r>
    </w:p>
    <w:p w:rsidR="003464E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X</w:t>
      </w:r>
    </w:p>
    <w:p w:rsidR="003464E9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X%3=0</w:t>
      </w:r>
    </w:p>
    <w:p w:rsidR="003464E9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“É MÚLTIPLO DE </w:t>
      </w:r>
      <w:proofErr w:type="gramStart"/>
      <w:r w:rsidRPr="00461FFF">
        <w:rPr>
          <w:rFonts w:ascii="Arial" w:hAnsi="Arial" w:cs="Arial"/>
          <w:sz w:val="22"/>
          <w:szCs w:val="22"/>
        </w:rPr>
        <w:t>3</w:t>
      </w:r>
      <w:proofErr w:type="gramEnd"/>
      <w:r w:rsidRPr="00461FFF">
        <w:rPr>
          <w:rFonts w:ascii="Arial" w:hAnsi="Arial" w:cs="Arial"/>
          <w:sz w:val="22"/>
          <w:szCs w:val="22"/>
        </w:rPr>
        <w:t>”</w:t>
      </w:r>
    </w:p>
    <w:p w:rsidR="003464E9" w:rsidRPr="00461FFF" w:rsidRDefault="00935DBD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SENÃO</w:t>
      </w:r>
      <w:r w:rsidR="00D130B4" w:rsidRPr="00461FFF">
        <w:rPr>
          <w:rFonts w:ascii="Arial" w:hAnsi="Arial" w:cs="Arial"/>
          <w:sz w:val="22"/>
          <w:szCs w:val="22"/>
        </w:rPr>
        <w:t xml:space="preserve"> </w:t>
      </w:r>
      <w:r w:rsidR="00D130B4" w:rsidRPr="00D130B4">
        <w:rPr>
          <w:rFonts w:ascii="Arial" w:hAnsi="Arial" w:cs="Arial"/>
          <w:sz w:val="22"/>
          <w:szCs w:val="22"/>
          <w:u w:val="single"/>
        </w:rPr>
        <w:t>ESCREVA</w:t>
      </w:r>
      <w:r w:rsidR="00D130B4" w:rsidRPr="00461FFF">
        <w:rPr>
          <w:rFonts w:ascii="Arial" w:hAnsi="Arial" w:cs="Arial"/>
          <w:sz w:val="22"/>
          <w:szCs w:val="22"/>
        </w:rPr>
        <w:t xml:space="preserve"> “NÃO É MÚLTIPLO DE </w:t>
      </w:r>
      <w:proofErr w:type="gramStart"/>
      <w:r w:rsidR="00D130B4" w:rsidRPr="00461FFF">
        <w:rPr>
          <w:rFonts w:ascii="Arial" w:hAnsi="Arial" w:cs="Arial"/>
          <w:sz w:val="22"/>
          <w:szCs w:val="22"/>
        </w:rPr>
        <w:t>3</w:t>
      </w:r>
      <w:proofErr w:type="gramEnd"/>
      <w:r w:rsidR="00D130B4" w:rsidRPr="00461FFF">
        <w:rPr>
          <w:rFonts w:ascii="Arial" w:hAnsi="Arial" w:cs="Arial"/>
          <w:sz w:val="22"/>
          <w:szCs w:val="22"/>
        </w:rPr>
        <w:t>”</w:t>
      </w:r>
    </w:p>
    <w:p w:rsidR="003464E9" w:rsidRPr="00461FFF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3464E9" w:rsidRPr="00461FFF" w:rsidRDefault="003464E9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3464E9" w:rsidRPr="00461FFF" w:rsidRDefault="001A4B3E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k</w:t>
      </w:r>
      <w:r w:rsidR="00D130B4"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X NUMERICO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“NUMERO:”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X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X%5=0</w:t>
      </w:r>
    </w:p>
    <w:p w:rsidR="0086514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“É DIVISÍVEL POR </w:t>
      </w:r>
      <w:proofErr w:type="gramStart"/>
      <w:r w:rsidRPr="00461FFF">
        <w:rPr>
          <w:rFonts w:ascii="Arial" w:hAnsi="Arial" w:cs="Arial"/>
          <w:sz w:val="22"/>
          <w:szCs w:val="22"/>
        </w:rPr>
        <w:t>5</w:t>
      </w:r>
      <w:proofErr w:type="gramEnd"/>
      <w:r w:rsidRPr="00461FFF">
        <w:rPr>
          <w:rFonts w:ascii="Arial" w:hAnsi="Arial" w:cs="Arial"/>
          <w:sz w:val="22"/>
          <w:szCs w:val="22"/>
        </w:rPr>
        <w:t>”</w:t>
      </w:r>
    </w:p>
    <w:p w:rsidR="00865144" w:rsidRPr="00461FFF" w:rsidRDefault="00935DBD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SENÃO</w:t>
      </w:r>
      <w:r w:rsidR="00D130B4" w:rsidRPr="00461FFF">
        <w:rPr>
          <w:rFonts w:ascii="Arial" w:hAnsi="Arial" w:cs="Arial"/>
          <w:sz w:val="22"/>
          <w:szCs w:val="22"/>
        </w:rPr>
        <w:t xml:space="preserve"> </w:t>
      </w:r>
      <w:r w:rsidR="00D130B4" w:rsidRPr="00D130B4">
        <w:rPr>
          <w:rFonts w:ascii="Arial" w:hAnsi="Arial" w:cs="Arial"/>
          <w:sz w:val="22"/>
          <w:szCs w:val="22"/>
          <w:u w:val="single"/>
        </w:rPr>
        <w:t>ESCREVA</w:t>
      </w:r>
      <w:r w:rsidR="00D130B4" w:rsidRPr="00461FFF">
        <w:rPr>
          <w:rFonts w:ascii="Arial" w:hAnsi="Arial" w:cs="Arial"/>
          <w:sz w:val="22"/>
          <w:szCs w:val="22"/>
        </w:rPr>
        <w:t xml:space="preserve"> “NÃO É DIVISÍVEL POR </w:t>
      </w:r>
      <w:proofErr w:type="gramStart"/>
      <w:r w:rsidR="00D130B4" w:rsidRPr="00461FFF">
        <w:rPr>
          <w:rFonts w:ascii="Arial" w:hAnsi="Arial" w:cs="Arial"/>
          <w:sz w:val="22"/>
          <w:szCs w:val="22"/>
        </w:rPr>
        <w:t>5</w:t>
      </w:r>
      <w:proofErr w:type="gramEnd"/>
      <w:r w:rsidR="00D130B4" w:rsidRPr="00461FFF">
        <w:rPr>
          <w:rFonts w:ascii="Arial" w:hAnsi="Arial" w:cs="Arial"/>
          <w:sz w:val="22"/>
          <w:szCs w:val="22"/>
        </w:rPr>
        <w:t>”</w:t>
      </w:r>
    </w:p>
    <w:p w:rsidR="00865144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1A4B3E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</w:p>
    <w:p w:rsidR="001A4B3E" w:rsidRPr="00461FFF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</w:p>
    <w:p w:rsidR="00865144" w:rsidRPr="00461FFF" w:rsidRDefault="001A4B3E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lastRenderedPageBreak/>
        <w:t>l</w:t>
      </w:r>
      <w:r w:rsidR="00D130B4"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>X,</w:t>
      </w:r>
      <w:proofErr w:type="gramEnd"/>
      <w:r w:rsidRPr="00461FFF">
        <w:rPr>
          <w:rFonts w:ascii="Arial" w:hAnsi="Arial" w:cs="Arial"/>
          <w:sz w:val="22"/>
          <w:szCs w:val="22"/>
        </w:rPr>
        <w:t>X2 NUMERICO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</w:t>
      </w:r>
      <w:proofErr w:type="gramStart"/>
      <w:r w:rsidRPr="00461FFF">
        <w:rPr>
          <w:rFonts w:ascii="Arial" w:hAnsi="Arial" w:cs="Arial"/>
          <w:sz w:val="22"/>
          <w:szCs w:val="22"/>
        </w:rPr>
        <w:t>NUMERO :</w:t>
      </w:r>
      <w:proofErr w:type="gramEnd"/>
      <w:r w:rsidRPr="00461FFF">
        <w:rPr>
          <w:rFonts w:ascii="Arial" w:hAnsi="Arial" w:cs="Arial"/>
          <w:sz w:val="22"/>
          <w:szCs w:val="22"/>
        </w:rPr>
        <w:t>”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X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E</w:t>
      </w:r>
      <w:r w:rsidR="001A4B3E" w:rsidRPr="001A4B3E">
        <w:rPr>
          <w:rFonts w:ascii="Arial" w:hAnsi="Arial" w:cs="Arial"/>
          <w:sz w:val="22"/>
          <w:szCs w:val="22"/>
          <w:u w:val="single"/>
        </w:rPr>
        <w:t>S</w:t>
      </w:r>
      <w:r w:rsidRPr="001A4B3E">
        <w:rPr>
          <w:rFonts w:ascii="Arial" w:hAnsi="Arial" w:cs="Arial"/>
          <w:sz w:val="22"/>
          <w:szCs w:val="22"/>
          <w:u w:val="single"/>
        </w:rPr>
        <w:t>CREVA</w:t>
      </w:r>
      <w:r w:rsidRPr="00461FFF">
        <w:rPr>
          <w:rFonts w:ascii="Arial" w:hAnsi="Arial" w:cs="Arial"/>
          <w:sz w:val="22"/>
          <w:szCs w:val="22"/>
        </w:rPr>
        <w:t xml:space="preserve"> “DIVIDIDO POR:”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X2</w:t>
      </w:r>
    </w:p>
    <w:p w:rsidR="0086514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X%X2=0</w:t>
      </w:r>
    </w:p>
    <w:p w:rsidR="0086514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461FFF">
        <w:rPr>
          <w:rFonts w:ascii="Arial" w:hAnsi="Arial" w:cs="Arial"/>
          <w:sz w:val="22"/>
          <w:szCs w:val="22"/>
        </w:rPr>
        <w:t>X,“É DIVISÍVEL POR ”, X2</w:t>
      </w:r>
    </w:p>
    <w:p w:rsidR="00865144" w:rsidRPr="00461FFF" w:rsidRDefault="00935DBD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SENÃO</w:t>
      </w:r>
      <w:r w:rsidR="00D130B4" w:rsidRPr="00461FFF">
        <w:rPr>
          <w:rFonts w:ascii="Arial" w:hAnsi="Arial" w:cs="Arial"/>
          <w:sz w:val="22"/>
          <w:szCs w:val="22"/>
        </w:rPr>
        <w:t xml:space="preserve"> </w:t>
      </w:r>
      <w:r w:rsidR="00D130B4" w:rsidRPr="00D130B4">
        <w:rPr>
          <w:rFonts w:ascii="Arial" w:hAnsi="Arial" w:cs="Arial"/>
          <w:sz w:val="22"/>
          <w:szCs w:val="22"/>
          <w:u w:val="single"/>
        </w:rPr>
        <w:t>ESCREVA</w:t>
      </w:r>
      <w:proofErr w:type="gramStart"/>
      <w:r w:rsidR="00D130B4"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="00D130B4" w:rsidRPr="00461FFF">
        <w:rPr>
          <w:rFonts w:ascii="Arial" w:hAnsi="Arial" w:cs="Arial"/>
          <w:sz w:val="22"/>
          <w:szCs w:val="22"/>
        </w:rPr>
        <w:t>X,“NÃO É DIVISÍVEL POR ”X2</w:t>
      </w:r>
    </w:p>
    <w:p w:rsidR="00865144" w:rsidRPr="00461FFF" w:rsidRDefault="001A4B3E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050C96" w:rsidRPr="00461FFF" w:rsidRDefault="00050C96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865144" w:rsidRPr="00461FFF" w:rsidRDefault="001A4B3E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m</w:t>
      </w:r>
      <w:r w:rsidR="00D130B4"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4A142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4A142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B,C, NUMÉRICO</w:t>
      </w:r>
      <w:r w:rsidR="001A4B3E">
        <w:rPr>
          <w:rFonts w:ascii="Arial" w:hAnsi="Arial" w:cs="Arial"/>
          <w:sz w:val="22"/>
          <w:szCs w:val="22"/>
        </w:rPr>
        <w:tab/>
      </w:r>
    </w:p>
    <w:p w:rsidR="004A142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“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OS VALORES NUMÉRICOS DOS 3 LADOS DO POSSÍVEL TRIANGULO:”</w:t>
      </w:r>
    </w:p>
    <w:p w:rsidR="004A142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B,C</w:t>
      </w:r>
    </w:p>
    <w:p w:rsidR="004A1424" w:rsidRPr="00461FFF" w:rsidRDefault="00D130B4" w:rsidP="001A4B3E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461FFF">
        <w:rPr>
          <w:rFonts w:ascii="Arial" w:hAnsi="Arial" w:cs="Arial"/>
          <w:sz w:val="22"/>
          <w:szCs w:val="22"/>
        </w:rPr>
        <w:t>A&gt;|B-C| E A&lt;B+C</w:t>
      </w:r>
    </w:p>
    <w:p w:rsidR="004A14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1A4B3E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1A4B3E">
        <w:rPr>
          <w:rFonts w:ascii="Arial" w:hAnsi="Arial" w:cs="Arial"/>
          <w:sz w:val="22"/>
          <w:szCs w:val="22"/>
          <w:u w:val="single"/>
        </w:rPr>
        <w:t>INICIO</w:t>
      </w:r>
    </w:p>
    <w:p w:rsidR="004A1424" w:rsidRPr="00461FFF" w:rsidRDefault="001A4B3E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="00D130B4" w:rsidRPr="00D130B4">
        <w:rPr>
          <w:rFonts w:ascii="Arial" w:hAnsi="Arial" w:cs="Arial"/>
          <w:sz w:val="22"/>
          <w:szCs w:val="22"/>
          <w:u w:val="single"/>
        </w:rPr>
        <w:t>SE</w:t>
      </w:r>
      <w:r w:rsidR="00D130B4" w:rsidRPr="00461FFF">
        <w:rPr>
          <w:rFonts w:ascii="Arial" w:hAnsi="Arial" w:cs="Arial"/>
          <w:sz w:val="22"/>
          <w:szCs w:val="22"/>
        </w:rPr>
        <w:t xml:space="preserve"> B&gt;|A-C| E B&lt;A+C</w:t>
      </w:r>
    </w:p>
    <w:p w:rsidR="004A14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1A4B3E">
        <w:rPr>
          <w:rFonts w:ascii="Arial" w:hAnsi="Arial" w:cs="Arial"/>
          <w:sz w:val="22"/>
          <w:szCs w:val="22"/>
          <w:u w:val="single"/>
        </w:rPr>
        <w:t>INICIO</w:t>
      </w:r>
    </w:p>
    <w:p w:rsidR="004A14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C&gt;|A-B| E C&lt;A+B</w:t>
      </w:r>
    </w:p>
    <w:p w:rsidR="004A1424" w:rsidRPr="001A4B3E" w:rsidRDefault="00D130B4" w:rsidP="00D130B4">
      <w:pPr>
        <w:pStyle w:val="TextosemFormatao"/>
        <w:spacing w:before="240" w:line="276" w:lineRule="auto"/>
        <w:rPr>
          <w:rFonts w:ascii="Arial" w:hAnsi="Arial" w:cs="Arial"/>
          <w:b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R VALORES DE UM TRIANGULO”</w:t>
      </w:r>
    </w:p>
    <w:p w:rsidR="004A14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  </w:t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“NÃO 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R VALORES DE UM TRIANGULO     </w:t>
      </w:r>
    </w:p>
    <w:p w:rsidR="004A1424" w:rsidRPr="001A4B3E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</w:t>
      </w:r>
      <w:r w:rsidR="001A4B3E">
        <w:rPr>
          <w:rFonts w:ascii="Arial" w:hAnsi="Arial" w:cs="Arial"/>
          <w:sz w:val="22"/>
          <w:szCs w:val="22"/>
        </w:rPr>
        <w:tab/>
        <w:t xml:space="preserve">    </w:t>
      </w:r>
      <w:r w:rsidR="001A4B3E" w:rsidRPr="001A4B3E">
        <w:rPr>
          <w:rFonts w:ascii="Arial" w:hAnsi="Arial" w:cs="Arial"/>
          <w:sz w:val="22"/>
          <w:szCs w:val="22"/>
          <w:u w:val="single"/>
        </w:rPr>
        <w:t>FIM</w:t>
      </w:r>
    </w:p>
    <w:p w:rsidR="004A1424" w:rsidRPr="00461FFF" w:rsidRDefault="00D130B4" w:rsidP="00D130B4">
      <w:pPr>
        <w:pStyle w:val="TextosemFormatao"/>
        <w:tabs>
          <w:tab w:val="left" w:pos="1230"/>
        </w:tabs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lastRenderedPageBreak/>
        <w:t xml:space="preserve">               </w:t>
      </w:r>
      <w:r w:rsidR="001A4B3E">
        <w:rPr>
          <w:rFonts w:ascii="Arial" w:hAnsi="Arial" w:cs="Arial"/>
          <w:sz w:val="22"/>
          <w:szCs w:val="22"/>
        </w:rPr>
        <w:tab/>
        <w:t xml:space="preserve">    </w:t>
      </w:r>
      <w:r w:rsidR="00D666FF">
        <w:rPr>
          <w:rFonts w:ascii="Arial" w:hAnsi="Arial" w:cs="Arial"/>
          <w:sz w:val="22"/>
          <w:szCs w:val="22"/>
        </w:rPr>
        <w:t xml:space="preserve"> </w:t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“NÃO 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R VALORES DE UM TRIANGULO     </w:t>
      </w:r>
    </w:p>
    <w:p w:rsidR="004A1424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Pr="00461FFF">
        <w:rPr>
          <w:rFonts w:ascii="Arial" w:hAnsi="Arial" w:cs="Arial"/>
          <w:b/>
          <w:sz w:val="22"/>
          <w:szCs w:val="22"/>
        </w:rPr>
        <w:t xml:space="preserve"> </w:t>
      </w:r>
      <w:r w:rsidR="00D666FF">
        <w:rPr>
          <w:rFonts w:ascii="Arial" w:hAnsi="Arial" w:cs="Arial"/>
          <w:b/>
          <w:sz w:val="22"/>
          <w:szCs w:val="22"/>
        </w:rPr>
        <w:tab/>
        <w:t xml:space="preserve"> 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4A1424" w:rsidRPr="00461FFF" w:rsidRDefault="00D666FF" w:rsidP="00D666FF">
      <w:pPr>
        <w:pStyle w:val="TextosemFormatao"/>
        <w:spacing w:before="240" w:line="276" w:lineRule="auto"/>
        <w:ind w:left="14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  </w:t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r w:rsidR="00D130B4" w:rsidRPr="00461FFF">
        <w:rPr>
          <w:rFonts w:ascii="Arial" w:hAnsi="Arial" w:cs="Arial"/>
          <w:sz w:val="22"/>
          <w:szCs w:val="22"/>
        </w:rPr>
        <w:t xml:space="preserve"> </w:t>
      </w:r>
      <w:r w:rsidR="00D130B4" w:rsidRPr="00D130B4">
        <w:rPr>
          <w:rFonts w:ascii="Arial" w:hAnsi="Arial" w:cs="Arial"/>
          <w:sz w:val="22"/>
          <w:szCs w:val="22"/>
          <w:u w:val="single"/>
        </w:rPr>
        <w:t>ESCREVA</w:t>
      </w:r>
      <w:r w:rsidR="00D130B4" w:rsidRPr="00461FFF">
        <w:rPr>
          <w:rFonts w:ascii="Arial" w:hAnsi="Arial" w:cs="Arial"/>
          <w:sz w:val="22"/>
          <w:szCs w:val="22"/>
        </w:rPr>
        <w:t xml:space="preserve"> “NÃO PODEM </w:t>
      </w:r>
      <w:r w:rsidR="00D130B4" w:rsidRPr="00D130B4">
        <w:rPr>
          <w:rFonts w:ascii="Arial" w:hAnsi="Arial" w:cs="Arial"/>
          <w:sz w:val="22"/>
          <w:szCs w:val="22"/>
          <w:u w:val="single"/>
        </w:rPr>
        <w:t>SE</w:t>
      </w:r>
      <w:r w:rsidR="00D130B4" w:rsidRPr="00461FFF">
        <w:rPr>
          <w:rFonts w:ascii="Arial" w:hAnsi="Arial" w:cs="Arial"/>
          <w:sz w:val="22"/>
          <w:szCs w:val="22"/>
        </w:rPr>
        <w:t>R VALORES DE UM TRIANGULO”</w:t>
      </w:r>
    </w:p>
    <w:p w:rsidR="003464E9" w:rsidRPr="00461FFF" w:rsidRDefault="001A4B3E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4A1424" w:rsidRPr="00461FFF" w:rsidRDefault="004A142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AE64C8" w:rsidRPr="00461FFF" w:rsidRDefault="00D666FF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n</w:t>
      </w:r>
      <w:r w:rsidR="00D130B4"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AE64C8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AE64C8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B,C,TT NUMÉRICO</w:t>
      </w:r>
    </w:p>
    <w:p w:rsidR="004D18A7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>TT</w:t>
      </w:r>
      <w:r w:rsidR="004D18A7" w:rsidRPr="00461FFF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>0</w:t>
      </w:r>
    </w:p>
    <w:p w:rsidR="00AE64C8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“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OS VALORES NUMÉRICOS DOS 3 LADOS DO POSSÍVEL TRIANGULO:”</w:t>
      </w:r>
    </w:p>
    <w:p w:rsidR="00AE64C8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B,C</w:t>
      </w:r>
    </w:p>
    <w:p w:rsidR="00AE64C8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461FFF">
        <w:rPr>
          <w:rFonts w:ascii="Arial" w:hAnsi="Arial" w:cs="Arial"/>
          <w:sz w:val="22"/>
          <w:szCs w:val="22"/>
        </w:rPr>
        <w:t>A&gt;|B-C| E A&lt;B+C</w:t>
      </w:r>
    </w:p>
    <w:p w:rsidR="00AE64C8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AE64C8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B&gt;|A-B| E B&lt;A+C</w:t>
      </w:r>
    </w:p>
    <w:p w:rsidR="00AE64C8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AE64C8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C&gt;|A-B| E C&lt;A+B</w:t>
      </w:r>
    </w:p>
    <w:p w:rsidR="004D18A7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b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AE64C8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 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R VALORES DE UM TRIANGULO”</w:t>
      </w:r>
    </w:p>
    <w:p w:rsidR="004D18A7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  </w:t>
      </w:r>
      <w:r w:rsidRPr="00461FFF">
        <w:rPr>
          <w:rFonts w:ascii="Arial" w:hAnsi="Arial" w:cs="Arial"/>
          <w:sz w:val="22"/>
          <w:szCs w:val="22"/>
        </w:rPr>
        <w:t>TT</w:t>
      </w:r>
      <w:r w:rsidR="004D18A7" w:rsidRPr="00461FFF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>1</w:t>
      </w:r>
    </w:p>
    <w:p w:rsidR="004D18A7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 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AE64C8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</w:t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“NÃO 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R VALORES DE UM TRIANGULO     </w:t>
      </w:r>
    </w:p>
    <w:p w:rsidR="00AE64C8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AE64C8" w:rsidRPr="00461FFF" w:rsidRDefault="00D130B4" w:rsidP="00D130B4">
      <w:pPr>
        <w:pStyle w:val="TextosemFormatao"/>
        <w:tabs>
          <w:tab w:val="left" w:pos="1230"/>
        </w:tabs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</w:t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“NÃO 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R VALORES DE UM TRIANGULO     </w:t>
      </w:r>
    </w:p>
    <w:p w:rsidR="00AE64C8" w:rsidRPr="00D666FF" w:rsidRDefault="00D666FF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ab/>
        <w:t xml:space="preserve">            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AE64C8" w:rsidRPr="00461FFF" w:rsidRDefault="00935DBD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SENÃO</w:t>
      </w:r>
      <w:r w:rsidR="00D130B4" w:rsidRPr="00461FFF">
        <w:rPr>
          <w:rFonts w:ascii="Arial" w:hAnsi="Arial" w:cs="Arial"/>
          <w:sz w:val="22"/>
          <w:szCs w:val="22"/>
        </w:rPr>
        <w:t xml:space="preserve"> </w:t>
      </w:r>
      <w:r w:rsidR="00D130B4" w:rsidRPr="00D130B4">
        <w:rPr>
          <w:rFonts w:ascii="Arial" w:hAnsi="Arial" w:cs="Arial"/>
          <w:sz w:val="22"/>
          <w:szCs w:val="22"/>
          <w:u w:val="single"/>
        </w:rPr>
        <w:t>ESCREVA</w:t>
      </w:r>
      <w:r w:rsidR="00D130B4" w:rsidRPr="00461FFF">
        <w:rPr>
          <w:rFonts w:ascii="Arial" w:hAnsi="Arial" w:cs="Arial"/>
          <w:sz w:val="22"/>
          <w:szCs w:val="22"/>
        </w:rPr>
        <w:t xml:space="preserve"> “NÃO PODEM </w:t>
      </w:r>
      <w:r w:rsidR="00D130B4" w:rsidRPr="00D130B4">
        <w:rPr>
          <w:rFonts w:ascii="Arial" w:hAnsi="Arial" w:cs="Arial"/>
          <w:sz w:val="22"/>
          <w:szCs w:val="22"/>
          <w:u w:val="single"/>
        </w:rPr>
        <w:t>SE</w:t>
      </w:r>
      <w:r w:rsidR="00D130B4" w:rsidRPr="00461FFF">
        <w:rPr>
          <w:rFonts w:ascii="Arial" w:hAnsi="Arial" w:cs="Arial"/>
          <w:sz w:val="22"/>
          <w:szCs w:val="22"/>
        </w:rPr>
        <w:t>R VALORES DE UM TRIANGULO”</w:t>
      </w:r>
    </w:p>
    <w:p w:rsidR="004D18A7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lastRenderedPageBreak/>
        <w:t>SE</w:t>
      </w:r>
      <w:r w:rsidRPr="00461FFF">
        <w:rPr>
          <w:rFonts w:ascii="Arial" w:hAnsi="Arial" w:cs="Arial"/>
          <w:sz w:val="22"/>
          <w:szCs w:val="22"/>
        </w:rPr>
        <w:t xml:space="preserve"> TT==1</w:t>
      </w:r>
    </w:p>
    <w:p w:rsidR="004D18A7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4D18A7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A!=B E B!=C E A!=C</w:t>
      </w:r>
    </w:p>
    <w:p w:rsidR="004A14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“TRIÂNGULO ESCALENO”</w:t>
      </w:r>
    </w:p>
    <w:p w:rsidR="004A142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(A==B E A!=C) OU (A==C E A!=B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)</w:t>
      </w:r>
      <w:proofErr w:type="gramEnd"/>
      <w:r w:rsidRPr="00461FFF">
        <w:rPr>
          <w:rFonts w:ascii="Arial" w:hAnsi="Arial" w:cs="Arial"/>
          <w:sz w:val="22"/>
          <w:szCs w:val="22"/>
        </w:rPr>
        <w:t xml:space="preserve"> OU (B==C E B!=A)</w:t>
      </w:r>
    </w:p>
    <w:p w:rsidR="000D44F2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</w:t>
      </w:r>
      <w:proofErr w:type="gramStart"/>
      <w:r w:rsidRPr="00461FFF">
        <w:rPr>
          <w:rFonts w:ascii="Arial" w:hAnsi="Arial" w:cs="Arial"/>
          <w:sz w:val="22"/>
          <w:szCs w:val="22"/>
        </w:rPr>
        <w:t>TRIÂNGULO ISÓSCELES”</w:t>
      </w:r>
      <w:proofErr w:type="gramEnd"/>
    </w:p>
    <w:p w:rsidR="000D44F2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A==B E B==C</w:t>
      </w:r>
    </w:p>
    <w:p w:rsidR="004D18A7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“TRIÂNGULO EQUILÁTERO”</w:t>
      </w:r>
    </w:p>
    <w:p w:rsidR="000D44F2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FB6B24" w:rsidRDefault="001A4B3E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D666FF" w:rsidRPr="00461FFF" w:rsidRDefault="00D666FF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</w:p>
    <w:p w:rsidR="00FB6B24" w:rsidRPr="00461FFF" w:rsidRDefault="00D666FF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</w:t>
      </w:r>
      <w:proofErr w:type="gramEnd"/>
      <w:r w:rsidR="00D130B4" w:rsidRPr="00461FFF">
        <w:rPr>
          <w:rFonts w:ascii="Arial" w:hAnsi="Arial" w:cs="Arial"/>
          <w:sz w:val="22"/>
          <w:szCs w:val="22"/>
        </w:rPr>
        <w:t>)</w:t>
      </w:r>
    </w:p>
    <w:p w:rsidR="00B43F11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B43F11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B,C,TT, NUMÉRICO</w:t>
      </w:r>
    </w:p>
    <w:p w:rsidR="00B43F11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>TT</w:t>
      </w:r>
      <w:r w:rsidR="00B43F11" w:rsidRPr="00461FFF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>0</w:t>
      </w:r>
    </w:p>
    <w:p w:rsidR="00B43F11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“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OS VALORES NUMÉRICOS DOS 3 LADOS DO POSSÍVEL TRIANGULO:”</w:t>
      </w:r>
    </w:p>
    <w:p w:rsidR="00B43F11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B,C</w:t>
      </w:r>
    </w:p>
    <w:p w:rsidR="00B43F11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461FFF">
        <w:rPr>
          <w:rFonts w:ascii="Arial" w:hAnsi="Arial" w:cs="Arial"/>
          <w:sz w:val="22"/>
          <w:szCs w:val="22"/>
        </w:rPr>
        <w:t>A&gt;|B-C| E A&lt;B+C</w:t>
      </w:r>
    </w:p>
    <w:p w:rsidR="00B43F1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B43F1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B&gt;|A-B| E B&lt;A+C</w:t>
      </w:r>
    </w:p>
    <w:p w:rsidR="00B43F1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B43F1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</w:t>
      </w:r>
      <w:r w:rsidR="00D666FF">
        <w:rPr>
          <w:rFonts w:ascii="Arial" w:hAnsi="Arial" w:cs="Arial"/>
          <w:sz w:val="22"/>
          <w:szCs w:val="22"/>
        </w:rPr>
        <w:tab/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D666FF">
        <w:rPr>
          <w:rFonts w:ascii="Arial" w:hAnsi="Arial" w:cs="Arial"/>
          <w:sz w:val="22"/>
          <w:szCs w:val="22"/>
        </w:rPr>
        <w:t xml:space="preserve"> 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C&gt;|A-B| E C&lt;A+B</w:t>
      </w:r>
    </w:p>
    <w:p w:rsidR="00B43F1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b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B43F1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 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R VALORES DE UM TRIANGULO”</w:t>
      </w:r>
    </w:p>
    <w:p w:rsidR="00B43F1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 </w:t>
      </w:r>
      <w:r w:rsidRPr="00461FFF">
        <w:rPr>
          <w:rFonts w:ascii="Arial" w:hAnsi="Arial" w:cs="Arial"/>
          <w:sz w:val="22"/>
          <w:szCs w:val="22"/>
        </w:rPr>
        <w:t>TT</w:t>
      </w:r>
      <w:r w:rsidR="00B43F11" w:rsidRPr="00461FFF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>1</w:t>
      </w:r>
    </w:p>
    <w:p w:rsidR="00B43F11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          </w:t>
      </w:r>
      <w:r w:rsidR="00D666FF">
        <w:rPr>
          <w:rFonts w:ascii="Arial" w:hAnsi="Arial" w:cs="Arial"/>
          <w:sz w:val="22"/>
          <w:szCs w:val="22"/>
        </w:rPr>
        <w:tab/>
      </w:r>
      <w:r w:rsidR="00D666FF" w:rsidRPr="00D666FF">
        <w:rPr>
          <w:rFonts w:ascii="Arial" w:hAnsi="Arial" w:cs="Arial"/>
          <w:sz w:val="22"/>
          <w:szCs w:val="22"/>
        </w:rPr>
        <w:t xml:space="preserve">     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B43F1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lastRenderedPageBreak/>
        <w:t xml:space="preserve"> 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</w:t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“NÃO 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R VALORES DE UM TRIANGULO     </w:t>
      </w:r>
    </w:p>
    <w:p w:rsidR="00B43F11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B43F11" w:rsidRPr="00461FFF" w:rsidRDefault="00D130B4" w:rsidP="00D130B4">
      <w:pPr>
        <w:pStyle w:val="TextosemFormatao"/>
        <w:tabs>
          <w:tab w:val="left" w:pos="1230"/>
        </w:tabs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="00935DBD">
        <w:rPr>
          <w:rFonts w:ascii="Arial" w:hAnsi="Arial" w:cs="Arial"/>
          <w:sz w:val="22"/>
          <w:szCs w:val="22"/>
          <w:u w:val="single"/>
        </w:rPr>
        <w:t>SENÃO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“NÃO 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R VALORES DE UM TRIANGULO     </w:t>
      </w:r>
    </w:p>
    <w:p w:rsidR="00B43F11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Pr="00461FFF">
        <w:rPr>
          <w:rFonts w:ascii="Arial" w:hAnsi="Arial" w:cs="Arial"/>
          <w:b/>
          <w:sz w:val="22"/>
          <w:szCs w:val="22"/>
        </w:rPr>
        <w:t xml:space="preserve"> </w:t>
      </w:r>
      <w:r w:rsidR="00D666FF">
        <w:rPr>
          <w:rFonts w:ascii="Arial" w:hAnsi="Arial" w:cs="Arial"/>
          <w:b/>
          <w:sz w:val="22"/>
          <w:szCs w:val="22"/>
        </w:rPr>
        <w:t xml:space="preserve">     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B43F11" w:rsidRPr="00461FFF" w:rsidRDefault="00935DBD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SENÃO</w:t>
      </w:r>
      <w:r w:rsidR="00D130B4" w:rsidRPr="00461FFF">
        <w:rPr>
          <w:rFonts w:ascii="Arial" w:hAnsi="Arial" w:cs="Arial"/>
          <w:sz w:val="22"/>
          <w:szCs w:val="22"/>
        </w:rPr>
        <w:t xml:space="preserve"> </w:t>
      </w:r>
      <w:r w:rsidR="00D130B4" w:rsidRPr="00D130B4">
        <w:rPr>
          <w:rFonts w:ascii="Arial" w:hAnsi="Arial" w:cs="Arial"/>
          <w:sz w:val="22"/>
          <w:szCs w:val="22"/>
          <w:u w:val="single"/>
        </w:rPr>
        <w:t>ESCREVA</w:t>
      </w:r>
      <w:r w:rsidR="00D130B4" w:rsidRPr="00461FFF">
        <w:rPr>
          <w:rFonts w:ascii="Arial" w:hAnsi="Arial" w:cs="Arial"/>
          <w:sz w:val="22"/>
          <w:szCs w:val="22"/>
        </w:rPr>
        <w:t xml:space="preserve"> “NÃO PODEM </w:t>
      </w:r>
      <w:r w:rsidR="00D130B4" w:rsidRPr="00D130B4">
        <w:rPr>
          <w:rFonts w:ascii="Arial" w:hAnsi="Arial" w:cs="Arial"/>
          <w:sz w:val="22"/>
          <w:szCs w:val="22"/>
          <w:u w:val="single"/>
        </w:rPr>
        <w:t>SE</w:t>
      </w:r>
      <w:r w:rsidR="00D130B4" w:rsidRPr="00461FFF">
        <w:rPr>
          <w:rFonts w:ascii="Arial" w:hAnsi="Arial" w:cs="Arial"/>
          <w:sz w:val="22"/>
          <w:szCs w:val="22"/>
        </w:rPr>
        <w:t>R VALORES DE UM TRIANGULO”</w:t>
      </w:r>
    </w:p>
    <w:p w:rsidR="00B43F11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TT==1</w:t>
      </w:r>
    </w:p>
    <w:p w:rsidR="00B43F1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D666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4C4714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A&gt;B E A&gt;C</w:t>
      </w:r>
    </w:p>
    <w:p w:rsidR="003C397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b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3C397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A**2 == B**2 + C**2</w:t>
      </w:r>
    </w:p>
    <w:p w:rsidR="003C397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 RETÂNGULO”</w:t>
      </w:r>
    </w:p>
    <w:p w:rsidR="003C397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SE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A**2&lt; B**2+C**2</w:t>
      </w:r>
    </w:p>
    <w:p w:rsidR="003C397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 ACUTÂNGULO”</w:t>
      </w:r>
    </w:p>
    <w:p w:rsidR="003C3971" w:rsidRPr="00461FFF" w:rsidRDefault="00D666FF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</w:t>
      </w:r>
      <w:r w:rsidR="00D130B4" w:rsidRPr="00D130B4">
        <w:rPr>
          <w:rFonts w:ascii="Arial" w:hAnsi="Arial" w:cs="Arial"/>
          <w:sz w:val="22"/>
          <w:szCs w:val="22"/>
          <w:u w:val="single"/>
        </w:rPr>
        <w:t>SE</w:t>
      </w:r>
      <w:r w:rsidR="00D130B4" w:rsidRPr="00461FFF">
        <w:rPr>
          <w:rFonts w:ascii="Arial" w:hAnsi="Arial" w:cs="Arial"/>
          <w:sz w:val="22"/>
          <w:szCs w:val="22"/>
        </w:rPr>
        <w:t xml:space="preserve"> </w:t>
      </w:r>
      <w:r w:rsidR="00D130B4"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A**2 &gt; B**2 + C**2</w:t>
      </w:r>
    </w:p>
    <w:p w:rsidR="00A80D7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</w:t>
      </w:r>
      <w:proofErr w:type="gramStart"/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461FFF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gramEnd"/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OBTUSÂNGULO”</w:t>
      </w:r>
      <w:r w:rsidRPr="00461FF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                              </w:t>
      </w:r>
    </w:p>
    <w:p w:rsidR="002222FA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</w:t>
      </w:r>
      <w:r w:rsidR="001A4B3E" w:rsidRPr="00D666FF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FIM</w:t>
      </w:r>
    </w:p>
    <w:p w:rsidR="003C397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              </w:t>
      </w:r>
      <w:r w:rsidR="00D666F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B&gt;C E B&gt;A</w:t>
      </w:r>
    </w:p>
    <w:p w:rsidR="002222F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 w:rsidR="00D666FF">
        <w:rPr>
          <w:rFonts w:ascii="Arial" w:hAnsi="Arial" w:cs="Arial"/>
          <w:sz w:val="22"/>
          <w:szCs w:val="22"/>
        </w:rPr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  <w:r w:rsidRPr="00461FFF">
        <w:rPr>
          <w:rFonts w:ascii="Arial" w:hAnsi="Arial" w:cs="Arial"/>
          <w:b/>
          <w:sz w:val="22"/>
          <w:szCs w:val="22"/>
        </w:rPr>
        <w:t xml:space="preserve"> </w:t>
      </w:r>
      <w:r w:rsidRPr="00461FFF">
        <w:rPr>
          <w:rFonts w:ascii="Arial" w:hAnsi="Arial" w:cs="Arial"/>
          <w:sz w:val="22"/>
          <w:szCs w:val="22"/>
        </w:rPr>
        <w:t xml:space="preserve">          </w:t>
      </w:r>
    </w:p>
    <w:p w:rsidR="002222F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</w:t>
      </w:r>
      <w:r w:rsidR="00D666FF"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B**2 == A**2 + C**2</w:t>
      </w:r>
    </w:p>
    <w:p w:rsidR="002222F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 RETÂNGULO”</w:t>
      </w:r>
    </w:p>
    <w:p w:rsidR="002222F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SE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B**2&lt; A**2+C**2</w:t>
      </w:r>
    </w:p>
    <w:p w:rsidR="002222F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 ACUTÂNGULO”</w:t>
      </w:r>
    </w:p>
    <w:p w:rsidR="002222F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B**2 &gt; A**2 + C**2</w:t>
      </w:r>
    </w:p>
    <w:p w:rsidR="00FE35F7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</w:t>
      </w:r>
      <w:proofErr w:type="gramStart"/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461FFF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gramEnd"/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OBTUSÂNGULO”</w:t>
      </w:r>
      <w:r w:rsidRPr="00461FF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                              </w:t>
      </w:r>
    </w:p>
    <w:p w:rsidR="002222FA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b/>
          <w:sz w:val="22"/>
          <w:szCs w:val="22"/>
        </w:rPr>
        <w:t xml:space="preserve">                              </w:t>
      </w:r>
      <w:r w:rsidR="00D666FF">
        <w:rPr>
          <w:rFonts w:ascii="Arial" w:hAnsi="Arial" w:cs="Arial"/>
          <w:b/>
          <w:sz w:val="22"/>
          <w:szCs w:val="22"/>
        </w:rPr>
        <w:t xml:space="preserve">      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3C3971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C&gt;B E C&gt;A      </w:t>
      </w:r>
    </w:p>
    <w:p w:rsidR="00A80D7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b/>
          <w:sz w:val="22"/>
          <w:szCs w:val="22"/>
        </w:rPr>
        <w:lastRenderedPageBreak/>
        <w:t xml:space="preserve">                  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INICIO</w:t>
      </w:r>
      <w:r w:rsidRPr="00461FFF">
        <w:rPr>
          <w:rFonts w:ascii="Arial" w:hAnsi="Arial" w:cs="Arial"/>
          <w:b/>
          <w:sz w:val="22"/>
          <w:szCs w:val="22"/>
        </w:rPr>
        <w:t xml:space="preserve"> </w:t>
      </w:r>
      <w:r w:rsidRPr="00461FFF">
        <w:rPr>
          <w:rFonts w:ascii="Arial" w:hAnsi="Arial" w:cs="Arial"/>
          <w:sz w:val="22"/>
          <w:szCs w:val="22"/>
        </w:rPr>
        <w:t xml:space="preserve">          </w:t>
      </w:r>
    </w:p>
    <w:p w:rsidR="00A80D7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</w:t>
      </w:r>
      <w:r w:rsidR="00D666FF">
        <w:rPr>
          <w:rFonts w:ascii="Arial" w:hAnsi="Arial" w:cs="Arial"/>
          <w:sz w:val="22"/>
          <w:szCs w:val="22"/>
        </w:rPr>
        <w:tab/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C**2 == A**2 + B**2</w:t>
      </w:r>
    </w:p>
    <w:p w:rsidR="00A80D7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 RETÂNGULO”</w:t>
      </w:r>
    </w:p>
    <w:p w:rsidR="00A80D7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SE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C**2&lt; A**2+B**2</w:t>
      </w:r>
    </w:p>
    <w:p w:rsidR="00A80D7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 ACUTÂNGULO”</w:t>
      </w:r>
    </w:p>
    <w:p w:rsidR="00A80D7A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C**2 &gt; A**2 + B**2</w:t>
      </w:r>
    </w:p>
    <w:p w:rsidR="005A116B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 w:rsidR="00D666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</w:t>
      </w:r>
      <w:proofErr w:type="gramStart"/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461FFF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gramEnd"/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OBTUSÂNGULO”</w:t>
      </w:r>
      <w:r w:rsidRPr="00461FF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                              </w:t>
      </w:r>
    </w:p>
    <w:p w:rsidR="00FB6B24" w:rsidRPr="00D666FF" w:rsidRDefault="00D130B4" w:rsidP="00D130B4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</w:t>
      </w:r>
      <w:r w:rsidRPr="00461FFF">
        <w:rPr>
          <w:rFonts w:ascii="Arial" w:hAnsi="Arial" w:cs="Arial"/>
          <w:b/>
          <w:sz w:val="22"/>
          <w:szCs w:val="22"/>
        </w:rPr>
        <w:t xml:space="preserve">  </w:t>
      </w:r>
      <w:r w:rsidR="00D666FF">
        <w:rPr>
          <w:rFonts w:ascii="Arial" w:hAnsi="Arial" w:cs="Arial"/>
          <w:b/>
          <w:sz w:val="22"/>
          <w:szCs w:val="22"/>
        </w:rPr>
        <w:tab/>
        <w:t xml:space="preserve"> </w:t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A80D7A" w:rsidRPr="00D666FF" w:rsidRDefault="00D666FF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A4B3E"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4C4714" w:rsidRPr="00461FFF" w:rsidRDefault="001A4B3E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p w:rsidR="00084278" w:rsidRDefault="00084278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FB6B24" w:rsidRDefault="00084278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p)</w:t>
      </w:r>
      <w:proofErr w:type="gramEnd"/>
    </w:p>
    <w:p w:rsidR="00084278" w:rsidRPr="00461FFF" w:rsidRDefault="00084278" w:rsidP="00084278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084278" w:rsidRPr="00461FFF" w:rsidRDefault="00084278" w:rsidP="00084278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B,C,TT,</w:t>
      </w:r>
      <w:r>
        <w:rPr>
          <w:rFonts w:ascii="Arial" w:hAnsi="Arial" w:cs="Arial"/>
          <w:sz w:val="22"/>
          <w:szCs w:val="22"/>
        </w:rPr>
        <w:t>TG,TG2</w:t>
      </w:r>
      <w:r w:rsidRPr="00461FFF">
        <w:rPr>
          <w:rFonts w:ascii="Arial" w:hAnsi="Arial" w:cs="Arial"/>
          <w:sz w:val="22"/>
          <w:szCs w:val="22"/>
        </w:rPr>
        <w:t xml:space="preserve"> NUMÉRICO</w:t>
      </w:r>
    </w:p>
    <w:p w:rsidR="00084278" w:rsidRPr="00461FFF" w:rsidRDefault="00084278" w:rsidP="00084278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>TT</w:t>
      </w:r>
      <w:r w:rsidRPr="00461FFF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>0</w:t>
      </w:r>
    </w:p>
    <w:p w:rsidR="00084278" w:rsidRPr="00461FFF" w:rsidRDefault="00084278" w:rsidP="00084278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“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OS VALORES NUMÉRICOS DOS 3 LADOS DO POSSÍVEL TRIANGULO:”</w:t>
      </w:r>
    </w:p>
    <w:p w:rsidR="00084278" w:rsidRPr="00461FFF" w:rsidRDefault="00084278" w:rsidP="00084278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1FFF">
        <w:rPr>
          <w:rFonts w:ascii="Arial" w:hAnsi="Arial" w:cs="Arial"/>
          <w:sz w:val="22"/>
          <w:szCs w:val="22"/>
        </w:rPr>
        <w:t>A,</w:t>
      </w:r>
      <w:proofErr w:type="gramEnd"/>
      <w:r w:rsidRPr="00461FFF">
        <w:rPr>
          <w:rFonts w:ascii="Arial" w:hAnsi="Arial" w:cs="Arial"/>
          <w:sz w:val="22"/>
          <w:szCs w:val="22"/>
        </w:rPr>
        <w:t>B,C</w:t>
      </w:r>
    </w:p>
    <w:p w:rsidR="00084278" w:rsidRPr="00461FFF" w:rsidRDefault="00084278" w:rsidP="00084278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461FFF">
        <w:rPr>
          <w:rFonts w:ascii="Arial" w:hAnsi="Arial" w:cs="Arial"/>
          <w:sz w:val="22"/>
          <w:szCs w:val="22"/>
        </w:rPr>
        <w:t>A&gt;|B-C| E A&lt;B+C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B&gt;|A-B| E B&lt;A+C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</w:t>
      </w:r>
      <w:r>
        <w:rPr>
          <w:rFonts w:ascii="Arial" w:hAnsi="Arial" w:cs="Arial"/>
          <w:sz w:val="22"/>
          <w:szCs w:val="22"/>
        </w:rPr>
        <w:tab/>
      </w:r>
      <w:r w:rsidRPr="00461FF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C&gt;|A-B| E C&lt;A+B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b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R VALORES DE UM TRIANGULO”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461FFF">
        <w:rPr>
          <w:rFonts w:ascii="Arial" w:hAnsi="Arial" w:cs="Arial"/>
          <w:sz w:val="22"/>
          <w:szCs w:val="22"/>
        </w:rPr>
        <w:t>TT</w:t>
      </w:r>
      <w:r w:rsidRPr="00461FFF">
        <w:rPr>
          <w:rFonts w:ascii="Arial" w:hAnsi="Arial" w:cs="Arial"/>
          <w:sz w:val="22"/>
          <w:szCs w:val="22"/>
        </w:rPr>
        <w:sym w:font="Wingdings" w:char="F0DF"/>
      </w:r>
      <w:r w:rsidRPr="00461FFF">
        <w:rPr>
          <w:rFonts w:ascii="Arial" w:hAnsi="Arial" w:cs="Arial"/>
          <w:sz w:val="22"/>
          <w:szCs w:val="22"/>
        </w:rPr>
        <w:t>1</w:t>
      </w:r>
    </w:p>
    <w:p w:rsidR="00084278" w:rsidRPr="00D666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ab/>
      </w:r>
      <w:r w:rsidRPr="00D666FF">
        <w:rPr>
          <w:rFonts w:ascii="Arial" w:hAnsi="Arial" w:cs="Arial"/>
          <w:sz w:val="22"/>
          <w:szCs w:val="22"/>
        </w:rPr>
        <w:t xml:space="preserve">      </w:t>
      </w:r>
      <w:r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lastRenderedPageBreak/>
        <w:t xml:space="preserve">                              </w:t>
      </w:r>
      <w:r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  <w:u w:val="single"/>
        </w:rPr>
        <w:t>SENÃO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“NÃO 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R VALORES DE UM TRIANGULO     </w:t>
      </w:r>
    </w:p>
    <w:p w:rsidR="00084278" w:rsidRPr="00D666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D666FF">
        <w:rPr>
          <w:rFonts w:ascii="Arial" w:hAnsi="Arial" w:cs="Arial"/>
          <w:sz w:val="22"/>
          <w:szCs w:val="22"/>
          <w:u w:val="single"/>
        </w:rPr>
        <w:t>FIM</w:t>
      </w:r>
      <w:bookmarkStart w:id="0" w:name="_GoBack"/>
      <w:bookmarkEnd w:id="0"/>
    </w:p>
    <w:p w:rsidR="00084278" w:rsidRPr="00461FFF" w:rsidRDefault="00084278" w:rsidP="00084278">
      <w:pPr>
        <w:pStyle w:val="TextosemFormatao"/>
        <w:tabs>
          <w:tab w:val="left" w:pos="1230"/>
        </w:tabs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u w:val="single"/>
        </w:rPr>
        <w:t>SENÃO</w:t>
      </w:r>
      <w:proofErr w:type="gramStart"/>
      <w:r w:rsidRPr="00461FFF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“NÃO 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R VALORES DE UM TRIANGULO     </w:t>
      </w:r>
    </w:p>
    <w:p w:rsidR="00084278" w:rsidRPr="00D666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 w:rsidRPr="00461FF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   </w:t>
      </w:r>
      <w:r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084278" w:rsidRPr="00461FFF" w:rsidRDefault="00084278" w:rsidP="00084278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SENÃO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“NÃO PODEM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>R VALORES DE UM TRIANGULO”</w:t>
      </w:r>
    </w:p>
    <w:p w:rsidR="00084278" w:rsidRPr="00461FFF" w:rsidRDefault="00084278" w:rsidP="00084278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TT==1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D666FF">
        <w:rPr>
          <w:rFonts w:ascii="Arial" w:hAnsi="Arial" w:cs="Arial"/>
          <w:sz w:val="22"/>
          <w:szCs w:val="22"/>
        </w:rPr>
        <w:t xml:space="preserve"> </w:t>
      </w:r>
      <w:r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A&gt;B E A&gt;C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b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666FF">
        <w:rPr>
          <w:rFonts w:ascii="Arial" w:hAnsi="Arial" w:cs="Arial"/>
          <w:sz w:val="22"/>
          <w:szCs w:val="22"/>
          <w:u w:val="single"/>
        </w:rPr>
        <w:t>INICIO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A**2 == B**2 + C**2</w:t>
      </w:r>
    </w:p>
    <w:p w:rsidR="00084278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 RETÂNGULO”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TG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MATH.</w:t>
      </w:r>
      <w:proofErr w:type="gramEnd"/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ATAN2(B,C)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TG2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MATH.</w:t>
      </w:r>
      <w:proofErr w:type="gramEnd"/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ATAN2(C,B)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</w:t>
      </w:r>
      <w:r w:rsidRPr="00084278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"UM DOS ÂNGULOS INTERNOS DESTE TRIÂNG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ULO É: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”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MATH.DEGREES(TG)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</w:t>
      </w:r>
      <w:r w:rsidRPr="00084278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"O OUTRO ÂN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GULO DESTE TRIÂNGULO É:”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MATH.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DEGREES(TG2) 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084278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 xml:space="preserve">    ESCREVA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"O TERCEIRO Â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NGULO DESTE TRIÂNGULO É DE 90º" </w:t>
      </w:r>
    </w:p>
    <w:p w:rsidR="00084278" w:rsidRPr="00D666FF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</w:t>
      </w:r>
      <w:r w:rsidRPr="00D666FF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FIM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              </w:t>
      </w: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B&gt;C E B&gt;A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 xml:space="preserve">    </w:t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666FF">
        <w:rPr>
          <w:rFonts w:ascii="Arial" w:hAnsi="Arial" w:cs="Arial"/>
          <w:sz w:val="22"/>
          <w:szCs w:val="22"/>
          <w:u w:val="single"/>
        </w:rPr>
        <w:t>INICIO</w:t>
      </w:r>
      <w:r w:rsidRPr="00461FFF">
        <w:rPr>
          <w:rFonts w:ascii="Arial" w:hAnsi="Arial" w:cs="Arial"/>
          <w:b/>
          <w:sz w:val="22"/>
          <w:szCs w:val="22"/>
        </w:rPr>
        <w:t xml:space="preserve"> </w:t>
      </w:r>
      <w:r w:rsidRPr="00461FFF">
        <w:rPr>
          <w:rFonts w:ascii="Arial" w:hAnsi="Arial" w:cs="Arial"/>
          <w:sz w:val="22"/>
          <w:szCs w:val="22"/>
        </w:rPr>
        <w:t xml:space="preserve">          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B**2 == A**2 + C**2</w:t>
      </w:r>
    </w:p>
    <w:p w:rsidR="00084278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 RETÂNGULO”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TG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MATH.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ATAN2(A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,C)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TG2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MATH.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ATAN2(C,A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</w:t>
      </w:r>
      <w:r w:rsidRPr="00084278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"UM DOS ÂNGULOS INTERNOS DESTE TRIÂNG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ULO É: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”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MATH.DEGREES(TG)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</w:t>
      </w:r>
      <w:r w:rsidRPr="00084278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"O OUTRO ÂN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GULO DESTE TRIÂNGULO É:”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MATH.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DEGREES(TG2)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 xml:space="preserve">  </w:t>
      </w:r>
      <w:r w:rsidRPr="00084278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"O TERCEIRO Â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NGULO DESTE TRIÂNGULO É DE 90º" </w:t>
      </w:r>
    </w:p>
    <w:p w:rsidR="00084278" w:rsidRPr="00D666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b/>
          <w:sz w:val="22"/>
          <w:szCs w:val="22"/>
        </w:rPr>
        <w:t xml:space="preserve">                              </w:t>
      </w:r>
      <w:r>
        <w:rPr>
          <w:rFonts w:ascii="Arial" w:hAnsi="Arial" w:cs="Arial"/>
          <w:b/>
          <w:sz w:val="22"/>
          <w:szCs w:val="22"/>
        </w:rPr>
        <w:t xml:space="preserve">       </w:t>
      </w:r>
      <w:r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C&gt;B E C&gt;A      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b/>
          <w:sz w:val="22"/>
          <w:szCs w:val="22"/>
        </w:rPr>
        <w:t xml:space="preserve">                  </w:t>
      </w:r>
      <w:r w:rsidRPr="00461FF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666FF">
        <w:rPr>
          <w:rFonts w:ascii="Arial" w:hAnsi="Arial" w:cs="Arial"/>
          <w:sz w:val="22"/>
          <w:szCs w:val="22"/>
          <w:u w:val="single"/>
        </w:rPr>
        <w:t>INICIO</w:t>
      </w:r>
      <w:r w:rsidRPr="00461FFF">
        <w:rPr>
          <w:rFonts w:ascii="Arial" w:hAnsi="Arial" w:cs="Arial"/>
          <w:b/>
          <w:sz w:val="22"/>
          <w:szCs w:val="22"/>
        </w:rPr>
        <w:t xml:space="preserve"> </w:t>
      </w:r>
      <w:r w:rsidRPr="00461FFF">
        <w:rPr>
          <w:rFonts w:ascii="Arial" w:hAnsi="Arial" w:cs="Arial"/>
          <w:sz w:val="22"/>
          <w:szCs w:val="22"/>
        </w:rPr>
        <w:t xml:space="preserve">          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sz w:val="22"/>
          <w:szCs w:val="22"/>
        </w:rPr>
        <w:t xml:space="preserve">                           </w:t>
      </w:r>
      <w:r>
        <w:rPr>
          <w:rFonts w:ascii="Arial" w:hAnsi="Arial" w:cs="Arial"/>
          <w:sz w:val="22"/>
          <w:szCs w:val="22"/>
        </w:rPr>
        <w:tab/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>C**2 == A**2 + B**2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ENTÃO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0B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“TRIANGULO RETÂNGULO”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461FF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TG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MATH.</w:t>
      </w:r>
      <w:proofErr w:type="gramEnd"/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ATAN2(B,C)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TG2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MATH.</w:t>
      </w:r>
      <w:proofErr w:type="gramEnd"/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ATAN2(C,B)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"UM DOS ÂNGULOS INTERNOS DESTE TRIÂNG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ULO É: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”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MATH.DEGREES(TG)</w:t>
      </w:r>
    </w:p>
    <w:p w:rsidR="00084278" w:rsidRPr="00084278" w:rsidRDefault="00084278" w:rsidP="00084278">
      <w:pPr>
        <w:pStyle w:val="TextosemFormatao"/>
        <w:spacing w:before="24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"O OUTRO ÂN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GULO DESTE TRIÂNGULO É:”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MATH.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DEGREES(TG2)</w:t>
      </w:r>
    </w:p>
    <w:p w:rsidR="00084278" w:rsidRPr="00461FFF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ESCREVA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84278">
        <w:rPr>
          <w:rFonts w:ascii="Arial" w:hAnsi="Arial" w:cs="Arial"/>
          <w:color w:val="000000"/>
          <w:sz w:val="22"/>
          <w:szCs w:val="22"/>
          <w:shd w:val="clear" w:color="auto" w:fill="FFFFFF"/>
        </w:rPr>
        <w:t>"O TERCEIRO Â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NGULO DESTE TRIÂNGULO É DE 90º"</w:t>
      </w:r>
    </w:p>
    <w:p w:rsidR="00084278" w:rsidRPr="00D666FF" w:rsidRDefault="00084278" w:rsidP="00084278">
      <w:pPr>
        <w:pStyle w:val="TextosemFormatao"/>
        <w:spacing w:before="24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461F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       </w:t>
      </w:r>
      <w:r w:rsidRPr="00461FFF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084278" w:rsidRPr="00D666FF" w:rsidRDefault="00084278" w:rsidP="00084278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666FF">
        <w:rPr>
          <w:rFonts w:ascii="Arial" w:hAnsi="Arial" w:cs="Arial"/>
          <w:sz w:val="22"/>
          <w:szCs w:val="22"/>
          <w:u w:val="single"/>
        </w:rPr>
        <w:t>FIM</w:t>
      </w:r>
    </w:p>
    <w:p w:rsidR="00084278" w:rsidRPr="00461FFF" w:rsidRDefault="00084278" w:rsidP="00084278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>
        <w:rPr>
          <w:rFonts w:ascii="Arial" w:hAnsi="Arial" w:cs="Arial"/>
          <w:sz w:val="22"/>
          <w:szCs w:val="22"/>
          <w:u w:val="single"/>
        </w:rPr>
        <w:t>_ALGORITMO</w:t>
      </w:r>
      <w:r w:rsidRPr="00461FFF">
        <w:rPr>
          <w:rFonts w:ascii="Arial" w:hAnsi="Arial" w:cs="Arial"/>
          <w:sz w:val="22"/>
          <w:szCs w:val="22"/>
        </w:rPr>
        <w:t>.</w:t>
      </w:r>
    </w:p>
    <w:p w:rsidR="00084278" w:rsidRPr="00461FFF" w:rsidRDefault="00084278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</w:p>
    <w:p w:rsidR="00FB6B24" w:rsidRPr="00461FFF" w:rsidRDefault="00D666FF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q</w:t>
      </w:r>
      <w:r w:rsidR="00D130B4" w:rsidRPr="00461FFF">
        <w:rPr>
          <w:rFonts w:ascii="Arial" w:hAnsi="Arial" w:cs="Arial"/>
          <w:sz w:val="22"/>
          <w:szCs w:val="22"/>
        </w:rPr>
        <w:t>)</w:t>
      </w:r>
      <w:proofErr w:type="gramEnd"/>
    </w:p>
    <w:p w:rsidR="00771E9B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ALGORITMO</w:t>
      </w:r>
    </w:p>
    <w:p w:rsidR="00771E9B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DECLARE</w:t>
      </w:r>
      <w:r w:rsidRPr="00461FFF">
        <w:rPr>
          <w:rFonts w:ascii="Arial" w:hAnsi="Arial" w:cs="Arial"/>
          <w:sz w:val="22"/>
          <w:szCs w:val="22"/>
        </w:rPr>
        <w:t xml:space="preserve"> X NUMÉRICO</w:t>
      </w:r>
    </w:p>
    <w:p w:rsidR="00771E9B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“DIGITE O VALOR DE X”</w:t>
      </w:r>
    </w:p>
    <w:p w:rsidR="00771E9B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LEIA</w:t>
      </w:r>
      <w:r w:rsidRPr="00461FFF">
        <w:rPr>
          <w:rFonts w:ascii="Arial" w:hAnsi="Arial" w:cs="Arial"/>
          <w:sz w:val="22"/>
          <w:szCs w:val="22"/>
        </w:rPr>
        <w:t xml:space="preserve"> X</w:t>
      </w:r>
    </w:p>
    <w:p w:rsidR="00771E9B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“F(X</w:t>
      </w:r>
      <w:proofErr w:type="gramStart"/>
      <w:r w:rsidRPr="00461FFF">
        <w:rPr>
          <w:rFonts w:ascii="Arial" w:hAnsi="Arial" w:cs="Arial"/>
          <w:sz w:val="22"/>
          <w:szCs w:val="22"/>
        </w:rPr>
        <w:t>)</w:t>
      </w:r>
      <w:proofErr w:type="gramEnd"/>
      <w:r w:rsidRPr="00461FFF">
        <w:rPr>
          <w:rFonts w:ascii="Arial" w:hAnsi="Arial" w:cs="Arial"/>
          <w:sz w:val="22"/>
          <w:szCs w:val="22"/>
        </w:rPr>
        <w:t>=”</w:t>
      </w:r>
    </w:p>
    <w:p w:rsidR="00771E9B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X&lt;=1</w:t>
      </w:r>
    </w:p>
    <w:p w:rsidR="00771E9B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“1”</w:t>
      </w:r>
    </w:p>
    <w:p w:rsidR="00771E9B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X&gt;1 E X&lt;=2</w:t>
      </w:r>
    </w:p>
    <w:p w:rsidR="00771E9B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lastRenderedPageBreak/>
        <w:t xml:space="preserve">   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“2”</w:t>
      </w:r>
    </w:p>
    <w:p w:rsidR="00771E9B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X&gt;2 E X&gt;=3</w:t>
      </w:r>
    </w:p>
    <w:p w:rsidR="00771E9B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X**2</w:t>
      </w:r>
    </w:p>
    <w:p w:rsidR="00771E9B" w:rsidRPr="00461FFF" w:rsidRDefault="00D130B4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D130B4">
        <w:rPr>
          <w:rFonts w:ascii="Arial" w:hAnsi="Arial" w:cs="Arial"/>
          <w:sz w:val="22"/>
          <w:szCs w:val="22"/>
          <w:u w:val="single"/>
        </w:rPr>
        <w:t>SE</w:t>
      </w:r>
      <w:r w:rsidRPr="00461FFF">
        <w:rPr>
          <w:rFonts w:ascii="Arial" w:hAnsi="Arial" w:cs="Arial"/>
          <w:sz w:val="22"/>
          <w:szCs w:val="22"/>
        </w:rPr>
        <w:t xml:space="preserve"> X&gt;3</w:t>
      </w:r>
    </w:p>
    <w:p w:rsidR="00771E9B" w:rsidRPr="00461FFF" w:rsidRDefault="00D130B4" w:rsidP="00D130B4">
      <w:pPr>
        <w:pStyle w:val="TextosemFormatao"/>
        <w:spacing w:before="240" w:line="276" w:lineRule="auto"/>
        <w:rPr>
          <w:rFonts w:ascii="Arial" w:hAnsi="Arial" w:cs="Arial"/>
          <w:sz w:val="22"/>
          <w:szCs w:val="22"/>
        </w:rPr>
      </w:pPr>
      <w:r w:rsidRPr="00461FFF">
        <w:rPr>
          <w:rFonts w:ascii="Arial" w:hAnsi="Arial" w:cs="Arial"/>
          <w:sz w:val="22"/>
          <w:szCs w:val="22"/>
        </w:rPr>
        <w:t xml:space="preserve">    </w:t>
      </w:r>
      <w:r w:rsidR="00D666FF">
        <w:rPr>
          <w:rFonts w:ascii="Arial" w:hAnsi="Arial" w:cs="Arial"/>
          <w:sz w:val="22"/>
          <w:szCs w:val="22"/>
        </w:rPr>
        <w:tab/>
      </w:r>
      <w:r w:rsidRPr="00D130B4">
        <w:rPr>
          <w:rFonts w:ascii="Arial" w:hAnsi="Arial" w:cs="Arial"/>
          <w:sz w:val="22"/>
          <w:szCs w:val="22"/>
          <w:u w:val="single"/>
        </w:rPr>
        <w:t>ENTÃO</w:t>
      </w:r>
      <w:r w:rsidRPr="00461FFF">
        <w:rPr>
          <w:rFonts w:ascii="Arial" w:hAnsi="Arial" w:cs="Arial"/>
          <w:sz w:val="22"/>
          <w:szCs w:val="22"/>
        </w:rPr>
        <w:t xml:space="preserve"> </w:t>
      </w:r>
      <w:r w:rsidRPr="00D130B4">
        <w:rPr>
          <w:rFonts w:ascii="Arial" w:hAnsi="Arial" w:cs="Arial"/>
          <w:sz w:val="22"/>
          <w:szCs w:val="22"/>
          <w:u w:val="single"/>
        </w:rPr>
        <w:t>ESCREVA</w:t>
      </w:r>
      <w:r w:rsidRPr="00461FFF">
        <w:rPr>
          <w:rFonts w:ascii="Arial" w:hAnsi="Arial" w:cs="Arial"/>
          <w:sz w:val="22"/>
          <w:szCs w:val="22"/>
        </w:rPr>
        <w:t xml:space="preserve"> X**3</w:t>
      </w:r>
    </w:p>
    <w:p w:rsidR="00461FFF" w:rsidRPr="00D666FF" w:rsidRDefault="001A4B3E" w:rsidP="00D666FF">
      <w:pPr>
        <w:pStyle w:val="TextosemFormatao"/>
        <w:spacing w:before="240" w:line="276" w:lineRule="auto"/>
        <w:ind w:firstLine="708"/>
        <w:rPr>
          <w:rFonts w:ascii="Arial" w:hAnsi="Arial" w:cs="Arial"/>
          <w:sz w:val="22"/>
          <w:szCs w:val="22"/>
        </w:rPr>
      </w:pPr>
      <w:r w:rsidRPr="001A4B3E">
        <w:rPr>
          <w:rFonts w:ascii="Arial" w:hAnsi="Arial" w:cs="Arial"/>
          <w:sz w:val="22"/>
          <w:szCs w:val="22"/>
          <w:u w:val="single"/>
        </w:rPr>
        <w:t>FIM</w:t>
      </w:r>
      <w:r w:rsidR="00935DBD">
        <w:rPr>
          <w:rFonts w:ascii="Arial" w:hAnsi="Arial" w:cs="Arial"/>
          <w:sz w:val="22"/>
          <w:szCs w:val="22"/>
          <w:u w:val="single"/>
        </w:rPr>
        <w:t>_ALGORITMO</w:t>
      </w:r>
      <w:r w:rsidR="00D130B4" w:rsidRPr="00461FFF">
        <w:rPr>
          <w:rFonts w:ascii="Arial" w:hAnsi="Arial" w:cs="Arial"/>
          <w:sz w:val="22"/>
          <w:szCs w:val="22"/>
        </w:rPr>
        <w:t>.</w:t>
      </w:r>
    </w:p>
    <w:sectPr w:rsidR="00461FFF" w:rsidRPr="00D666FF" w:rsidSect="00D130B4">
      <w:pgSz w:w="11906" w:h="16838"/>
      <w:pgMar w:top="1418" w:right="1332" w:bottom="1418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FF"/>
    <w:rsid w:val="00050C96"/>
    <w:rsid w:val="00084278"/>
    <w:rsid w:val="000D44F2"/>
    <w:rsid w:val="000D5FDE"/>
    <w:rsid w:val="001A4B3E"/>
    <w:rsid w:val="001B667B"/>
    <w:rsid w:val="002222FA"/>
    <w:rsid w:val="002D3627"/>
    <w:rsid w:val="002D7F02"/>
    <w:rsid w:val="002F2D67"/>
    <w:rsid w:val="003464E9"/>
    <w:rsid w:val="003C3971"/>
    <w:rsid w:val="00461FFF"/>
    <w:rsid w:val="004A1424"/>
    <w:rsid w:val="004C4714"/>
    <w:rsid w:val="004D18A7"/>
    <w:rsid w:val="00583B90"/>
    <w:rsid w:val="005A116B"/>
    <w:rsid w:val="00601073"/>
    <w:rsid w:val="006218EC"/>
    <w:rsid w:val="006B6FD0"/>
    <w:rsid w:val="00771E9B"/>
    <w:rsid w:val="00861AE4"/>
    <w:rsid w:val="00865144"/>
    <w:rsid w:val="00894584"/>
    <w:rsid w:val="00935DBD"/>
    <w:rsid w:val="00984F5C"/>
    <w:rsid w:val="00A519A1"/>
    <w:rsid w:val="00A80D7A"/>
    <w:rsid w:val="00AE64C8"/>
    <w:rsid w:val="00B43F11"/>
    <w:rsid w:val="00D130B4"/>
    <w:rsid w:val="00D23F3B"/>
    <w:rsid w:val="00D666FF"/>
    <w:rsid w:val="00E51E25"/>
    <w:rsid w:val="00E54645"/>
    <w:rsid w:val="00E74559"/>
    <w:rsid w:val="00F71B29"/>
    <w:rsid w:val="00FB6B24"/>
    <w:rsid w:val="00F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178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178F7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Fontepargpadro"/>
    <w:rsid w:val="003C3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178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178F7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Fontepargpadro"/>
    <w:rsid w:val="003C3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fup-2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fup-2.docx</Template>
  <TotalTime>62</TotalTime>
  <Pages>16</Pages>
  <Words>1921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JARELIO</dc:creator>
  <cp:lastModifiedBy>JARELIO</cp:lastModifiedBy>
  <cp:revision>2</cp:revision>
  <dcterms:created xsi:type="dcterms:W3CDTF">2017-04-21T14:15:00Z</dcterms:created>
  <dcterms:modified xsi:type="dcterms:W3CDTF">2017-04-21T20:59:00Z</dcterms:modified>
</cp:coreProperties>
</file>